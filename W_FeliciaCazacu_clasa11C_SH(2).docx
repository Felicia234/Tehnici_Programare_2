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D4640" w14:textId="77777777" w:rsidR="00981E49" w:rsidRDefault="008862B6" w:rsidP="00645677">
      <w:pPr>
        <w:pStyle w:val="Titlu"/>
      </w:pPr>
      <w:bookmarkStart w:id="0" w:name="_GoBack"/>
      <w:bookmarkEnd w:id="0"/>
      <w:r>
        <w:t>Lucrare individualăla informatică</w:t>
      </w:r>
    </w:p>
    <w:p w14:paraId="6D3CF39E" w14:textId="0C86EA7C" w:rsidR="00645677" w:rsidRPr="00645677" w:rsidRDefault="00645677" w:rsidP="00645677">
      <w:pPr>
        <w:pStyle w:val="Subtitlu"/>
      </w:pPr>
      <w:r>
        <w:t>Tehnica de programare “</w:t>
      </w:r>
      <w:r w:rsidR="008935F3">
        <w:t>desparte și stăpânește”</w:t>
      </w:r>
    </w:p>
    <w:p w14:paraId="565AE3AA" w14:textId="38E70FB6" w:rsidR="00981E49" w:rsidRDefault="00981E49"/>
    <w:p w14:paraId="7093B05E" w14:textId="7ACF1EF2" w:rsidR="00981E49" w:rsidRDefault="00227BB7" w:rsidP="008935F3">
      <w:pPr>
        <w:pStyle w:val="Autor"/>
      </w:pPr>
      <w:sdt>
        <w:sdtPr>
          <w:id w:val="-807626185"/>
          <w:placeholder>
            <w:docPart w:val="9B7E8090716EB448AD951FC9AA002767"/>
          </w:placeholder>
          <w:temporary/>
          <w:showingPlcHdr/>
          <w15:appearance w15:val="hidden"/>
        </w:sdtPr>
        <w:sdtEndPr/>
        <w:sdtContent>
          <w:r w:rsidR="00C12042">
            <w:t>Autor</w:t>
          </w:r>
        </w:sdtContent>
      </w:sdt>
      <w:r w:rsidR="008935F3">
        <w:t>: Cazacu Felicia</w:t>
      </w:r>
    </w:p>
    <w:p w14:paraId="76E32B2A" w14:textId="62846936" w:rsidR="008935F3" w:rsidRDefault="00483C93" w:rsidP="008935F3">
      <w:pPr>
        <w:pStyle w:val="Autor"/>
      </w:pPr>
      <w:r>
        <w:t>Evaluator: Maria Guțu</w:t>
      </w:r>
    </w:p>
    <w:p w14:paraId="2F63EDC7" w14:textId="1C949A38" w:rsidR="00483C93" w:rsidRPr="00483C93" w:rsidRDefault="00483C93" w:rsidP="00483C93">
      <w:pPr>
        <w:numPr>
          <w:ilvl w:val="0"/>
          <w:numId w:val="7"/>
        </w:numPr>
        <w:spacing w:after="160"/>
        <w:rPr>
          <w:i/>
          <w:szCs w:val="20"/>
        </w:rPr>
      </w:pPr>
    </w:p>
    <w:p w14:paraId="1DB10694" w14:textId="634F42E2" w:rsidR="008212FC" w:rsidRPr="00784E32" w:rsidRDefault="008212FC" w:rsidP="008212FC">
      <w:pPr>
        <w:pStyle w:val="Titlu1"/>
        <w:rPr>
          <w:b w:val="0"/>
          <w:bCs/>
          <w:sz w:val="38"/>
          <w:szCs w:val="38"/>
        </w:rPr>
      </w:pPr>
      <w:r w:rsidRPr="00237C63">
        <w:rPr>
          <w:sz w:val="66"/>
          <w:szCs w:val="66"/>
        </w:rPr>
        <w:lastRenderedPageBreak/>
        <w:t>Metoda de programare DIVIDE ET IMPERA</w:t>
      </w:r>
      <w:r w:rsidRPr="00784E32">
        <w:rPr>
          <w:b w:val="0"/>
          <w:bCs/>
          <w:sz w:val="38"/>
          <w:szCs w:val="38"/>
        </w:rPr>
        <w:t xml:space="preserve"> const</w:t>
      </w:r>
      <w:r w:rsidR="00237C63">
        <w:rPr>
          <w:b w:val="0"/>
          <w:bCs/>
          <w:sz w:val="38"/>
          <w:szCs w:val="38"/>
        </w:rPr>
        <w:t>Ă</w:t>
      </w:r>
      <w:r w:rsidRPr="00784E32">
        <w:rPr>
          <w:b w:val="0"/>
          <w:bCs/>
          <w:sz w:val="38"/>
          <w:szCs w:val="38"/>
        </w:rPr>
        <w:t xml:space="preserve"> </w:t>
      </w:r>
      <w:r w:rsidR="00A33B29">
        <w:rPr>
          <w:b w:val="0"/>
          <w:bCs/>
          <w:sz w:val="38"/>
          <w:szCs w:val="38"/>
        </w:rPr>
        <w:t>În</w:t>
      </w:r>
      <w:r w:rsidRPr="00784E32">
        <w:rPr>
          <w:b w:val="0"/>
          <w:bCs/>
          <w:sz w:val="38"/>
          <w:szCs w:val="38"/>
        </w:rPr>
        <w:t xml:space="preserve"> </w:t>
      </w:r>
      <w:r w:rsidR="00A33B29">
        <w:rPr>
          <w:b w:val="0"/>
          <w:bCs/>
          <w:sz w:val="38"/>
          <w:szCs w:val="38"/>
        </w:rPr>
        <w:t>ÎmpărțiRea</w:t>
      </w:r>
      <w:r w:rsidRPr="00784E32">
        <w:rPr>
          <w:b w:val="0"/>
          <w:bCs/>
          <w:sz w:val="38"/>
          <w:szCs w:val="38"/>
        </w:rPr>
        <w:t xml:space="preserve"> </w:t>
      </w:r>
    </w:p>
    <w:p w14:paraId="2B560AF9" w14:textId="51CFAE87" w:rsidR="008212FC" w:rsidRPr="00784E32" w:rsidRDefault="008212FC" w:rsidP="008212FC">
      <w:pPr>
        <w:pStyle w:val="Titlu1"/>
        <w:rPr>
          <w:b w:val="0"/>
          <w:bCs/>
          <w:sz w:val="38"/>
          <w:szCs w:val="38"/>
        </w:rPr>
      </w:pPr>
      <w:r w:rsidRPr="00784E32">
        <w:rPr>
          <w:b w:val="0"/>
          <w:bCs/>
          <w:sz w:val="38"/>
          <w:szCs w:val="38"/>
        </w:rPr>
        <w:t>problemei ini</w:t>
      </w:r>
      <w:r w:rsidR="00A33B29">
        <w:rPr>
          <w:b w:val="0"/>
          <w:bCs/>
          <w:sz w:val="38"/>
          <w:szCs w:val="38"/>
        </w:rPr>
        <w:t>Țiale</w:t>
      </w:r>
      <w:r w:rsidRPr="00784E32">
        <w:rPr>
          <w:b w:val="0"/>
          <w:bCs/>
          <w:sz w:val="38"/>
          <w:szCs w:val="38"/>
        </w:rPr>
        <w:t xml:space="preserve"> de dimensiuni [n] </w:t>
      </w:r>
      <w:r w:rsidR="00A33B29">
        <w:rPr>
          <w:b w:val="0"/>
          <w:bCs/>
          <w:sz w:val="38"/>
          <w:szCs w:val="38"/>
        </w:rPr>
        <w:t xml:space="preserve">În </w:t>
      </w:r>
      <w:r w:rsidRPr="00784E32">
        <w:rPr>
          <w:b w:val="0"/>
          <w:bCs/>
          <w:sz w:val="38"/>
          <w:szCs w:val="38"/>
        </w:rPr>
        <w:t>dou</w:t>
      </w:r>
      <w:r w:rsidR="00A33B29">
        <w:rPr>
          <w:b w:val="0"/>
          <w:bCs/>
          <w:sz w:val="38"/>
          <w:szCs w:val="38"/>
        </w:rPr>
        <w:t xml:space="preserve">Ă </w:t>
      </w:r>
      <w:r w:rsidRPr="00784E32">
        <w:rPr>
          <w:b w:val="0"/>
          <w:bCs/>
          <w:sz w:val="38"/>
          <w:szCs w:val="38"/>
        </w:rPr>
        <w:t>sau mai multe probleme de dimensiuni reduse</w:t>
      </w:r>
      <w:r w:rsidR="00A33B29">
        <w:rPr>
          <w:b w:val="0"/>
          <w:bCs/>
          <w:sz w:val="38"/>
          <w:szCs w:val="38"/>
        </w:rPr>
        <w:t>, Î</w:t>
      </w:r>
      <w:r w:rsidRPr="00784E32">
        <w:rPr>
          <w:b w:val="0"/>
          <w:bCs/>
          <w:sz w:val="38"/>
          <w:szCs w:val="38"/>
        </w:rPr>
        <w:t>n general se execut</w:t>
      </w:r>
      <w:r w:rsidR="00A33B29">
        <w:rPr>
          <w:b w:val="0"/>
          <w:bCs/>
          <w:sz w:val="38"/>
          <w:szCs w:val="38"/>
        </w:rPr>
        <w:t>Ă</w:t>
      </w:r>
      <w:r w:rsidRPr="00784E32">
        <w:rPr>
          <w:b w:val="0"/>
          <w:bCs/>
          <w:sz w:val="38"/>
          <w:szCs w:val="38"/>
        </w:rPr>
        <w:t xml:space="preserve"> </w:t>
      </w:r>
      <w:r w:rsidR="00A33B29">
        <w:rPr>
          <w:b w:val="0"/>
          <w:bCs/>
          <w:sz w:val="38"/>
          <w:szCs w:val="38"/>
        </w:rPr>
        <w:t>ÎmpărȚirea</w:t>
      </w:r>
      <w:r w:rsidRPr="00784E32">
        <w:rPr>
          <w:b w:val="0"/>
          <w:bCs/>
          <w:sz w:val="38"/>
          <w:szCs w:val="38"/>
        </w:rPr>
        <w:t xml:space="preserve"> </w:t>
      </w:r>
      <w:r w:rsidR="00A33B29">
        <w:rPr>
          <w:b w:val="0"/>
          <w:bCs/>
          <w:sz w:val="38"/>
          <w:szCs w:val="38"/>
        </w:rPr>
        <w:t>Î</w:t>
      </w:r>
      <w:r w:rsidRPr="00784E32">
        <w:rPr>
          <w:b w:val="0"/>
          <w:bCs/>
          <w:sz w:val="38"/>
          <w:szCs w:val="38"/>
        </w:rPr>
        <w:t>n dou</w:t>
      </w:r>
      <w:r w:rsidR="00A33B29">
        <w:rPr>
          <w:b w:val="0"/>
          <w:bCs/>
          <w:sz w:val="38"/>
          <w:szCs w:val="38"/>
        </w:rPr>
        <w:t>Ă</w:t>
      </w:r>
      <w:r w:rsidRPr="00784E32">
        <w:rPr>
          <w:b w:val="0"/>
          <w:bCs/>
          <w:sz w:val="38"/>
          <w:szCs w:val="38"/>
        </w:rPr>
        <w:t xml:space="preserve"> subprobleme  de dimensiuni aproximativ egale  </w:t>
      </w:r>
      <w:r w:rsidR="00135D67">
        <w:rPr>
          <w:b w:val="0"/>
          <w:bCs/>
          <w:sz w:val="38"/>
          <w:szCs w:val="38"/>
        </w:rPr>
        <w:t>Ș</w:t>
      </w:r>
      <w:r w:rsidRPr="00784E32">
        <w:rPr>
          <w:b w:val="0"/>
          <w:bCs/>
          <w:sz w:val="38"/>
          <w:szCs w:val="38"/>
        </w:rPr>
        <w:t xml:space="preserve">i anume [n/2] . </w:t>
      </w:r>
      <w:r w:rsidR="00135D67">
        <w:rPr>
          <w:b w:val="0"/>
          <w:bCs/>
          <w:sz w:val="38"/>
          <w:szCs w:val="38"/>
        </w:rPr>
        <w:t xml:space="preserve">Împărțirea în </w:t>
      </w:r>
      <w:r w:rsidRPr="00784E32">
        <w:rPr>
          <w:b w:val="0"/>
          <w:bCs/>
          <w:sz w:val="38"/>
          <w:szCs w:val="38"/>
        </w:rPr>
        <w:t xml:space="preserve"> subprobleme are loc p</w:t>
      </w:r>
      <w:r w:rsidR="00135D67">
        <w:rPr>
          <w:b w:val="0"/>
          <w:bCs/>
          <w:sz w:val="38"/>
          <w:szCs w:val="38"/>
        </w:rPr>
        <w:t>Ână</w:t>
      </w:r>
      <w:r w:rsidRPr="00784E32">
        <w:rPr>
          <w:b w:val="0"/>
          <w:bCs/>
          <w:sz w:val="38"/>
          <w:szCs w:val="38"/>
        </w:rPr>
        <w:t xml:space="preserve"> c</w:t>
      </w:r>
      <w:r w:rsidR="00135D67">
        <w:rPr>
          <w:b w:val="0"/>
          <w:bCs/>
          <w:sz w:val="38"/>
          <w:szCs w:val="38"/>
        </w:rPr>
        <w:t>Â</w:t>
      </w:r>
      <w:r w:rsidRPr="00784E32">
        <w:rPr>
          <w:b w:val="0"/>
          <w:bCs/>
          <w:sz w:val="38"/>
          <w:szCs w:val="38"/>
        </w:rPr>
        <w:t>nd dimensiunea acestora devine suficient de mic</w:t>
      </w:r>
      <w:r w:rsidR="00306596">
        <w:rPr>
          <w:b w:val="0"/>
          <w:bCs/>
          <w:sz w:val="38"/>
          <w:szCs w:val="38"/>
        </w:rPr>
        <w:t>Ă</w:t>
      </w:r>
      <w:r w:rsidRPr="00784E32">
        <w:rPr>
          <w:b w:val="0"/>
          <w:bCs/>
          <w:sz w:val="38"/>
          <w:szCs w:val="38"/>
        </w:rPr>
        <w:t xml:space="preserve"> pentru a fi rezolvate </w:t>
      </w:r>
      <w:r w:rsidR="00306596">
        <w:rPr>
          <w:b w:val="0"/>
          <w:bCs/>
          <w:sz w:val="38"/>
          <w:szCs w:val="38"/>
        </w:rPr>
        <w:t>În</w:t>
      </w:r>
      <w:r w:rsidRPr="00784E32">
        <w:rPr>
          <w:b w:val="0"/>
          <w:bCs/>
          <w:sz w:val="38"/>
          <w:szCs w:val="38"/>
        </w:rPr>
        <w:t xml:space="preserve"> mod direct(cazul de baz</w:t>
      </w:r>
      <w:r w:rsidR="00306596">
        <w:rPr>
          <w:b w:val="0"/>
          <w:bCs/>
          <w:sz w:val="38"/>
          <w:szCs w:val="38"/>
        </w:rPr>
        <w:t>Ă</w:t>
      </w:r>
      <w:r w:rsidRPr="00784E32">
        <w:rPr>
          <w:b w:val="0"/>
          <w:bCs/>
          <w:sz w:val="38"/>
          <w:szCs w:val="38"/>
        </w:rPr>
        <w:t>)</w:t>
      </w:r>
      <w:r w:rsidR="00306596">
        <w:rPr>
          <w:b w:val="0"/>
          <w:bCs/>
          <w:sz w:val="38"/>
          <w:szCs w:val="38"/>
        </w:rPr>
        <w:t xml:space="preserve">, </w:t>
      </w:r>
      <w:r w:rsidRPr="00784E32">
        <w:rPr>
          <w:b w:val="0"/>
          <w:bCs/>
          <w:sz w:val="38"/>
          <w:szCs w:val="38"/>
        </w:rPr>
        <w:t>Dupa rezolvarea celor dou</w:t>
      </w:r>
      <w:r w:rsidR="00306596">
        <w:rPr>
          <w:b w:val="0"/>
          <w:bCs/>
          <w:sz w:val="38"/>
          <w:szCs w:val="38"/>
        </w:rPr>
        <w:t>Ă</w:t>
      </w:r>
      <w:r w:rsidRPr="00784E32">
        <w:rPr>
          <w:b w:val="0"/>
          <w:bCs/>
          <w:sz w:val="38"/>
          <w:szCs w:val="38"/>
        </w:rPr>
        <w:t xml:space="preserve"> subprobleme se execut</w:t>
      </w:r>
      <w:r w:rsidR="002F1E9E">
        <w:rPr>
          <w:b w:val="0"/>
          <w:bCs/>
          <w:sz w:val="38"/>
          <w:szCs w:val="38"/>
        </w:rPr>
        <w:t>Ă</w:t>
      </w:r>
      <w:r w:rsidRPr="00784E32">
        <w:rPr>
          <w:b w:val="0"/>
          <w:bCs/>
          <w:sz w:val="38"/>
          <w:szCs w:val="38"/>
        </w:rPr>
        <w:t xml:space="preserve"> faza de combinare a rezultatelor </w:t>
      </w:r>
      <w:r w:rsidR="002F1E9E">
        <w:rPr>
          <w:b w:val="0"/>
          <w:bCs/>
          <w:sz w:val="38"/>
          <w:szCs w:val="38"/>
        </w:rPr>
        <w:t>În</w:t>
      </w:r>
      <w:r w:rsidRPr="00784E32">
        <w:rPr>
          <w:b w:val="0"/>
          <w:bCs/>
          <w:sz w:val="38"/>
          <w:szCs w:val="38"/>
        </w:rPr>
        <w:t xml:space="preserve"> vederea rezo</w:t>
      </w:r>
      <w:r w:rsidR="002F1E9E">
        <w:rPr>
          <w:b w:val="0"/>
          <w:bCs/>
          <w:sz w:val="38"/>
          <w:szCs w:val="38"/>
        </w:rPr>
        <w:t>Lvării</w:t>
      </w:r>
      <w:r w:rsidRPr="00784E32">
        <w:rPr>
          <w:b w:val="0"/>
          <w:bCs/>
          <w:sz w:val="38"/>
          <w:szCs w:val="38"/>
        </w:rPr>
        <w:t xml:space="preserve"> </w:t>
      </w:r>
      <w:r w:rsidR="002F1E9E">
        <w:rPr>
          <w:b w:val="0"/>
          <w:bCs/>
          <w:sz w:val="38"/>
          <w:szCs w:val="38"/>
        </w:rPr>
        <w:t>Întregii</w:t>
      </w:r>
      <w:r w:rsidRPr="00784E32">
        <w:rPr>
          <w:b w:val="0"/>
          <w:bCs/>
          <w:sz w:val="38"/>
          <w:szCs w:val="38"/>
        </w:rPr>
        <w:t xml:space="preserve"> probleme .</w:t>
      </w:r>
    </w:p>
    <w:p w14:paraId="1EEFB692" w14:textId="77777777" w:rsidR="008212FC" w:rsidRPr="00784E32" w:rsidRDefault="008212FC" w:rsidP="008212FC">
      <w:pPr>
        <w:pStyle w:val="Titlu1"/>
        <w:rPr>
          <w:b w:val="0"/>
          <w:bCs/>
          <w:sz w:val="38"/>
          <w:szCs w:val="38"/>
        </w:rPr>
      </w:pPr>
    </w:p>
    <w:p w14:paraId="6D3BB6C9" w14:textId="233E19CE" w:rsidR="008212FC" w:rsidRPr="00784E32" w:rsidRDefault="008212FC" w:rsidP="008212FC">
      <w:pPr>
        <w:pStyle w:val="Titlu1"/>
        <w:rPr>
          <w:b w:val="0"/>
          <w:bCs/>
          <w:sz w:val="38"/>
          <w:szCs w:val="38"/>
        </w:rPr>
      </w:pPr>
      <w:r w:rsidRPr="00784E32">
        <w:rPr>
          <w:b w:val="0"/>
          <w:bCs/>
          <w:sz w:val="38"/>
          <w:szCs w:val="38"/>
        </w:rPr>
        <w:t>Dup</w:t>
      </w:r>
      <w:r w:rsidR="002F1E9E">
        <w:rPr>
          <w:b w:val="0"/>
          <w:bCs/>
          <w:sz w:val="38"/>
          <w:szCs w:val="38"/>
        </w:rPr>
        <w:t>Ă</w:t>
      </w:r>
      <w:r w:rsidRPr="00784E32">
        <w:rPr>
          <w:b w:val="0"/>
          <w:bCs/>
          <w:sz w:val="38"/>
          <w:szCs w:val="38"/>
        </w:rPr>
        <w:t xml:space="preserve">  cum sugereaza </w:t>
      </w:r>
      <w:r w:rsidR="002F1E9E">
        <w:rPr>
          <w:b w:val="0"/>
          <w:bCs/>
          <w:sz w:val="38"/>
          <w:szCs w:val="38"/>
        </w:rPr>
        <w:t>Ș</w:t>
      </w:r>
      <w:r w:rsidRPr="00784E32">
        <w:rPr>
          <w:b w:val="0"/>
          <w:bCs/>
          <w:sz w:val="38"/>
          <w:szCs w:val="38"/>
        </w:rPr>
        <w:t>i numele  "desparte si st</w:t>
      </w:r>
      <w:r w:rsidR="003F6925">
        <w:rPr>
          <w:b w:val="0"/>
          <w:bCs/>
          <w:sz w:val="38"/>
          <w:szCs w:val="38"/>
        </w:rPr>
        <w:t>Ăpânește</w:t>
      </w:r>
      <w:r w:rsidRPr="00784E32">
        <w:rPr>
          <w:b w:val="0"/>
          <w:bCs/>
          <w:sz w:val="38"/>
          <w:szCs w:val="38"/>
        </w:rPr>
        <w:t xml:space="preserve"> "etapele rezol</w:t>
      </w:r>
      <w:r w:rsidR="003F6925">
        <w:rPr>
          <w:b w:val="0"/>
          <w:bCs/>
          <w:sz w:val="38"/>
          <w:szCs w:val="38"/>
        </w:rPr>
        <w:t>Vării</w:t>
      </w:r>
      <w:r w:rsidRPr="00784E32">
        <w:rPr>
          <w:b w:val="0"/>
          <w:bCs/>
          <w:sz w:val="38"/>
          <w:szCs w:val="38"/>
        </w:rPr>
        <w:t xml:space="preserve"> unei probleme (numita problema ini</w:t>
      </w:r>
      <w:r w:rsidR="003F6925">
        <w:rPr>
          <w:b w:val="0"/>
          <w:bCs/>
          <w:sz w:val="38"/>
          <w:szCs w:val="38"/>
        </w:rPr>
        <w:t>ȚiAlă</w:t>
      </w:r>
      <w:r w:rsidRPr="00784E32">
        <w:rPr>
          <w:b w:val="0"/>
          <w:bCs/>
          <w:sz w:val="38"/>
          <w:szCs w:val="38"/>
        </w:rPr>
        <w:t xml:space="preserve">) </w:t>
      </w:r>
      <w:r w:rsidR="003F6925">
        <w:rPr>
          <w:b w:val="0"/>
          <w:bCs/>
          <w:sz w:val="38"/>
          <w:szCs w:val="38"/>
        </w:rPr>
        <w:t>În</w:t>
      </w:r>
      <w:r w:rsidRPr="00784E32">
        <w:rPr>
          <w:b w:val="0"/>
          <w:bCs/>
          <w:sz w:val="38"/>
          <w:szCs w:val="38"/>
        </w:rPr>
        <w:t xml:space="preserve">   DIVIDE ET IMPERA  sunt :</w:t>
      </w:r>
    </w:p>
    <w:p w14:paraId="26E01C41" w14:textId="5B229A22" w:rsidR="008212FC" w:rsidRPr="00784E32" w:rsidRDefault="008212FC" w:rsidP="008212FC">
      <w:pPr>
        <w:pStyle w:val="Titlu1"/>
        <w:rPr>
          <w:b w:val="0"/>
          <w:bCs/>
          <w:sz w:val="38"/>
          <w:szCs w:val="38"/>
        </w:rPr>
      </w:pPr>
      <w:r w:rsidRPr="00784E32">
        <w:rPr>
          <w:b w:val="0"/>
          <w:bCs/>
          <w:sz w:val="38"/>
          <w:szCs w:val="38"/>
        </w:rPr>
        <w:lastRenderedPageBreak/>
        <w:t>-descompunerea problemei ini</w:t>
      </w:r>
      <w:r w:rsidR="003F6925">
        <w:rPr>
          <w:b w:val="0"/>
          <w:bCs/>
          <w:sz w:val="38"/>
          <w:szCs w:val="38"/>
        </w:rPr>
        <w:t>Ț</w:t>
      </w:r>
      <w:r w:rsidRPr="00784E32">
        <w:rPr>
          <w:b w:val="0"/>
          <w:bCs/>
          <w:sz w:val="38"/>
          <w:szCs w:val="38"/>
        </w:rPr>
        <w:t xml:space="preserve">iale </w:t>
      </w:r>
      <w:r w:rsidR="003F6925">
        <w:rPr>
          <w:b w:val="0"/>
          <w:bCs/>
          <w:sz w:val="38"/>
          <w:szCs w:val="38"/>
        </w:rPr>
        <w:t>Î</w:t>
      </w:r>
      <w:r w:rsidRPr="00784E32">
        <w:rPr>
          <w:b w:val="0"/>
          <w:bCs/>
          <w:sz w:val="38"/>
          <w:szCs w:val="38"/>
        </w:rPr>
        <w:t>n subprobleme independente ,smilare problemei de baz</w:t>
      </w:r>
      <w:r w:rsidR="00EC5C64">
        <w:rPr>
          <w:b w:val="0"/>
          <w:bCs/>
          <w:sz w:val="38"/>
          <w:szCs w:val="38"/>
        </w:rPr>
        <w:t>Ă</w:t>
      </w:r>
      <w:r w:rsidRPr="00784E32">
        <w:rPr>
          <w:b w:val="0"/>
          <w:bCs/>
          <w:sz w:val="38"/>
          <w:szCs w:val="38"/>
        </w:rPr>
        <w:t xml:space="preserve"> ,de dimensiuni mai mici </w:t>
      </w:r>
    </w:p>
    <w:p w14:paraId="7EA8BE5B" w14:textId="406DAEFE" w:rsidR="008212FC" w:rsidRPr="00784E32" w:rsidRDefault="008212FC" w:rsidP="008212FC">
      <w:pPr>
        <w:pStyle w:val="Titlu1"/>
        <w:rPr>
          <w:b w:val="0"/>
          <w:bCs/>
          <w:sz w:val="38"/>
          <w:szCs w:val="38"/>
        </w:rPr>
      </w:pPr>
      <w:r w:rsidRPr="00784E32">
        <w:rPr>
          <w:b w:val="0"/>
          <w:bCs/>
          <w:sz w:val="38"/>
          <w:szCs w:val="38"/>
        </w:rPr>
        <w:t>-descompunerea treptat</w:t>
      </w:r>
      <w:r w:rsidR="00EC5C64">
        <w:rPr>
          <w:b w:val="0"/>
          <w:bCs/>
          <w:sz w:val="38"/>
          <w:szCs w:val="38"/>
        </w:rPr>
        <w:t>Ă</w:t>
      </w:r>
      <w:r w:rsidRPr="00784E32">
        <w:rPr>
          <w:b w:val="0"/>
          <w:bCs/>
          <w:sz w:val="38"/>
          <w:szCs w:val="38"/>
        </w:rPr>
        <w:t xml:space="preserve"> a subproblemelor </w:t>
      </w:r>
      <w:r w:rsidR="00EC5C64">
        <w:rPr>
          <w:b w:val="0"/>
          <w:bCs/>
          <w:sz w:val="38"/>
          <w:szCs w:val="38"/>
        </w:rPr>
        <w:t>Î</w:t>
      </w:r>
      <w:r w:rsidRPr="00784E32">
        <w:rPr>
          <w:b w:val="0"/>
          <w:bCs/>
          <w:sz w:val="38"/>
          <w:szCs w:val="38"/>
        </w:rPr>
        <w:t xml:space="preserve">n alte subprobleme din ce </w:t>
      </w:r>
      <w:r w:rsidR="00EC5C64">
        <w:rPr>
          <w:b w:val="0"/>
          <w:bCs/>
          <w:sz w:val="38"/>
          <w:szCs w:val="38"/>
        </w:rPr>
        <w:t>Î</w:t>
      </w:r>
      <w:r w:rsidRPr="00784E32">
        <w:rPr>
          <w:b w:val="0"/>
          <w:bCs/>
          <w:sz w:val="38"/>
          <w:szCs w:val="38"/>
        </w:rPr>
        <w:t>n ce mai simple</w:t>
      </w:r>
      <w:r w:rsidR="00EC5C64">
        <w:rPr>
          <w:b w:val="0"/>
          <w:bCs/>
          <w:sz w:val="38"/>
          <w:szCs w:val="38"/>
        </w:rPr>
        <w:t>, Până</w:t>
      </w:r>
      <w:r w:rsidRPr="00784E32">
        <w:rPr>
          <w:b w:val="0"/>
          <w:bCs/>
          <w:sz w:val="38"/>
          <w:szCs w:val="38"/>
        </w:rPr>
        <w:t xml:space="preserve"> c</w:t>
      </w:r>
      <w:r w:rsidR="00EC5C64">
        <w:rPr>
          <w:b w:val="0"/>
          <w:bCs/>
          <w:sz w:val="38"/>
          <w:szCs w:val="38"/>
        </w:rPr>
        <w:t>Â</w:t>
      </w:r>
      <w:r w:rsidRPr="00784E32">
        <w:rPr>
          <w:b w:val="0"/>
          <w:bCs/>
          <w:sz w:val="38"/>
          <w:szCs w:val="38"/>
        </w:rPr>
        <w:t>nd se pot rezolva imediat,</w:t>
      </w:r>
      <w:r w:rsidR="00F735B7">
        <w:rPr>
          <w:b w:val="0"/>
          <w:bCs/>
          <w:sz w:val="38"/>
          <w:szCs w:val="38"/>
        </w:rPr>
        <w:t xml:space="preserve"> </w:t>
      </w:r>
      <w:r w:rsidRPr="00784E32">
        <w:rPr>
          <w:b w:val="0"/>
          <w:bCs/>
          <w:sz w:val="38"/>
          <w:szCs w:val="38"/>
        </w:rPr>
        <w:t>prin algoritmul simplificat ;</w:t>
      </w:r>
    </w:p>
    <w:p w14:paraId="2A9B939C" w14:textId="77777777" w:rsidR="008212FC" w:rsidRPr="00784E32" w:rsidRDefault="008212FC" w:rsidP="008212FC">
      <w:pPr>
        <w:pStyle w:val="Titlu1"/>
        <w:rPr>
          <w:b w:val="0"/>
          <w:bCs/>
          <w:sz w:val="38"/>
          <w:szCs w:val="38"/>
        </w:rPr>
      </w:pPr>
      <w:r w:rsidRPr="00784E32">
        <w:rPr>
          <w:b w:val="0"/>
          <w:bCs/>
          <w:sz w:val="38"/>
          <w:szCs w:val="38"/>
        </w:rPr>
        <w:t>-rezolvarea subproblemelor simple ;</w:t>
      </w:r>
    </w:p>
    <w:p w14:paraId="2D7A868A" w14:textId="398E628B" w:rsidR="008212FC" w:rsidRPr="00784E32" w:rsidRDefault="008212FC" w:rsidP="008212FC">
      <w:pPr>
        <w:pStyle w:val="Titlu1"/>
        <w:rPr>
          <w:b w:val="0"/>
          <w:bCs/>
          <w:sz w:val="38"/>
          <w:szCs w:val="38"/>
        </w:rPr>
      </w:pPr>
      <w:r w:rsidRPr="00784E32">
        <w:rPr>
          <w:b w:val="0"/>
          <w:bCs/>
          <w:sz w:val="38"/>
          <w:szCs w:val="38"/>
        </w:rPr>
        <w:t>-combinarea solu</w:t>
      </w:r>
      <w:r w:rsidR="00F735B7">
        <w:rPr>
          <w:b w:val="0"/>
          <w:bCs/>
          <w:sz w:val="38"/>
          <w:szCs w:val="38"/>
        </w:rPr>
        <w:t>Ț</w:t>
      </w:r>
      <w:r w:rsidRPr="00784E32">
        <w:rPr>
          <w:b w:val="0"/>
          <w:bCs/>
          <w:sz w:val="38"/>
          <w:szCs w:val="38"/>
        </w:rPr>
        <w:t>iilor g</w:t>
      </w:r>
      <w:r w:rsidR="00F735B7">
        <w:rPr>
          <w:b w:val="0"/>
          <w:bCs/>
          <w:sz w:val="38"/>
          <w:szCs w:val="38"/>
        </w:rPr>
        <w:t>Ă</w:t>
      </w:r>
      <w:r w:rsidRPr="00784E32">
        <w:rPr>
          <w:b w:val="0"/>
          <w:bCs/>
          <w:sz w:val="38"/>
          <w:szCs w:val="38"/>
        </w:rPr>
        <w:t>site pentru construirea solu</w:t>
      </w:r>
      <w:r w:rsidR="00F71CC0">
        <w:rPr>
          <w:b w:val="0"/>
          <w:bCs/>
          <w:sz w:val="38"/>
          <w:szCs w:val="38"/>
        </w:rPr>
        <w:t>Ț</w:t>
      </w:r>
      <w:r w:rsidRPr="00784E32">
        <w:rPr>
          <w:b w:val="0"/>
          <w:bCs/>
          <w:sz w:val="38"/>
          <w:szCs w:val="38"/>
        </w:rPr>
        <w:t xml:space="preserve">iilor subproblemelor de dimensiuni din ce </w:t>
      </w:r>
      <w:r w:rsidR="00F71CC0">
        <w:rPr>
          <w:b w:val="0"/>
          <w:bCs/>
          <w:sz w:val="38"/>
          <w:szCs w:val="38"/>
        </w:rPr>
        <w:t>Î</w:t>
      </w:r>
      <w:r w:rsidRPr="00784E32">
        <w:rPr>
          <w:b w:val="0"/>
          <w:bCs/>
          <w:sz w:val="38"/>
          <w:szCs w:val="38"/>
        </w:rPr>
        <w:t>n ce mai mar</w:t>
      </w:r>
      <w:r w:rsidR="00F71CC0">
        <w:rPr>
          <w:b w:val="0"/>
          <w:bCs/>
          <w:sz w:val="38"/>
          <w:szCs w:val="38"/>
        </w:rPr>
        <w:t>i</w:t>
      </w:r>
    </w:p>
    <w:p w14:paraId="708852AE" w14:textId="3AD850CD" w:rsidR="00981E49" w:rsidRDefault="008212FC" w:rsidP="00483C93">
      <w:pPr>
        <w:pStyle w:val="Titlu1"/>
        <w:rPr>
          <w:b w:val="0"/>
          <w:bCs/>
          <w:sz w:val="38"/>
          <w:szCs w:val="38"/>
        </w:rPr>
      </w:pPr>
      <w:r w:rsidRPr="00784E32">
        <w:rPr>
          <w:b w:val="0"/>
          <w:bCs/>
          <w:sz w:val="38"/>
          <w:szCs w:val="38"/>
        </w:rPr>
        <w:t>-combinarea ultimelor solu</w:t>
      </w:r>
      <w:r w:rsidR="00F71CC0">
        <w:rPr>
          <w:b w:val="0"/>
          <w:bCs/>
          <w:sz w:val="38"/>
          <w:szCs w:val="38"/>
        </w:rPr>
        <w:t>Ț</w:t>
      </w:r>
      <w:r w:rsidRPr="00784E32">
        <w:rPr>
          <w:b w:val="0"/>
          <w:bCs/>
          <w:sz w:val="38"/>
          <w:szCs w:val="38"/>
        </w:rPr>
        <w:t>ii determin</w:t>
      </w:r>
      <w:r w:rsidR="009606FD">
        <w:rPr>
          <w:b w:val="0"/>
          <w:bCs/>
          <w:sz w:val="38"/>
          <w:szCs w:val="38"/>
        </w:rPr>
        <w:t>Ă</w:t>
      </w:r>
      <w:r w:rsidRPr="00784E32">
        <w:rPr>
          <w:b w:val="0"/>
          <w:bCs/>
          <w:sz w:val="38"/>
          <w:szCs w:val="38"/>
        </w:rPr>
        <w:t xml:space="preserve"> ob</w:t>
      </w:r>
      <w:r w:rsidR="009606FD">
        <w:rPr>
          <w:b w:val="0"/>
          <w:bCs/>
          <w:sz w:val="38"/>
          <w:szCs w:val="38"/>
        </w:rPr>
        <w:t>Ț</w:t>
      </w:r>
      <w:r w:rsidRPr="00784E32">
        <w:rPr>
          <w:b w:val="0"/>
          <w:bCs/>
          <w:sz w:val="38"/>
          <w:szCs w:val="38"/>
        </w:rPr>
        <w:t>inerea solu</w:t>
      </w:r>
      <w:r w:rsidR="009606FD">
        <w:rPr>
          <w:b w:val="0"/>
          <w:bCs/>
          <w:sz w:val="38"/>
          <w:szCs w:val="38"/>
        </w:rPr>
        <w:t>Ț</w:t>
      </w:r>
      <w:r w:rsidRPr="00784E32">
        <w:rPr>
          <w:b w:val="0"/>
          <w:bCs/>
          <w:sz w:val="38"/>
          <w:szCs w:val="38"/>
        </w:rPr>
        <w:t>iei problemei ini</w:t>
      </w:r>
      <w:r w:rsidR="009606FD">
        <w:rPr>
          <w:b w:val="0"/>
          <w:bCs/>
          <w:sz w:val="38"/>
          <w:szCs w:val="38"/>
        </w:rPr>
        <w:t>Țiale.</w:t>
      </w:r>
    </w:p>
    <w:p w14:paraId="17A0A935" w14:textId="09881CD7" w:rsidR="00EF7F8E" w:rsidRDefault="00EF7F8E" w:rsidP="00EF7F8E">
      <w:pPr>
        <w:rPr>
          <w:b/>
          <w:bCs/>
          <w:sz w:val="88"/>
          <w:szCs w:val="88"/>
        </w:rPr>
      </w:pPr>
    </w:p>
    <w:p w14:paraId="45C71BA1" w14:textId="4726E576" w:rsidR="00EF7F8E" w:rsidRDefault="00EF7F8E" w:rsidP="00EF7F8E">
      <w:pPr>
        <w:rPr>
          <w:b/>
          <w:bCs/>
          <w:sz w:val="88"/>
          <w:szCs w:val="88"/>
        </w:rPr>
      </w:pPr>
      <w:r>
        <w:rPr>
          <w:b/>
          <w:bCs/>
          <w:sz w:val="88"/>
          <w:szCs w:val="88"/>
        </w:rPr>
        <w:lastRenderedPageBreak/>
        <w:t>Avantaje:</w:t>
      </w:r>
    </w:p>
    <w:p w14:paraId="3A3DBB81" w14:textId="104DCAFC" w:rsidR="00EF7F8E" w:rsidRPr="007046AC" w:rsidRDefault="00147EFE" w:rsidP="00147EFE">
      <w:pPr>
        <w:pStyle w:val="Listparagraf"/>
        <w:numPr>
          <w:ilvl w:val="0"/>
          <w:numId w:val="18"/>
        </w:numPr>
        <w:rPr>
          <w:b/>
          <w:bCs/>
          <w:sz w:val="56"/>
          <w:szCs w:val="56"/>
        </w:rPr>
      </w:pPr>
      <w:r>
        <w:rPr>
          <w:sz w:val="56"/>
          <w:szCs w:val="56"/>
        </w:rPr>
        <w:t xml:space="preserve">Presupune </w:t>
      </w:r>
      <w:r w:rsidR="007046AC">
        <w:rPr>
          <w:sz w:val="56"/>
          <w:szCs w:val="56"/>
        </w:rPr>
        <w:t xml:space="preserve">un timp de execuție mai mic </w:t>
      </w:r>
    </w:p>
    <w:p w14:paraId="79827271" w14:textId="7694FEEA" w:rsidR="003B40E1" w:rsidRPr="000A4F43" w:rsidRDefault="00664D6A" w:rsidP="000A4F43">
      <w:pPr>
        <w:pStyle w:val="Listparagraf"/>
        <w:numPr>
          <w:ilvl w:val="0"/>
          <w:numId w:val="18"/>
        </w:numPr>
        <w:rPr>
          <w:b/>
          <w:bCs/>
          <w:sz w:val="56"/>
          <w:szCs w:val="56"/>
        </w:rPr>
      </w:pPr>
      <w:r>
        <w:rPr>
          <w:sz w:val="56"/>
          <w:szCs w:val="56"/>
        </w:rPr>
        <w:t>Această metodă stă la baz</w:t>
      </w:r>
      <w:r w:rsidR="00A30BC4">
        <w:rPr>
          <w:sz w:val="56"/>
          <w:szCs w:val="56"/>
        </w:rPr>
        <w:t>a</w:t>
      </w:r>
      <w:r>
        <w:rPr>
          <w:sz w:val="56"/>
          <w:szCs w:val="56"/>
        </w:rPr>
        <w:t xml:space="preserve"> altor metode</w:t>
      </w:r>
      <w:r w:rsidR="003B40E1">
        <w:rPr>
          <w:sz w:val="56"/>
          <w:szCs w:val="56"/>
        </w:rPr>
        <w:t xml:space="preserve"> de sortare rapidă</w:t>
      </w:r>
    </w:p>
    <w:p w14:paraId="44BEFFFE" w14:textId="0FA182AC" w:rsidR="000A4F43" w:rsidRDefault="000A4F43" w:rsidP="000A4F43">
      <w:pPr>
        <w:rPr>
          <w:b/>
          <w:bCs/>
          <w:sz w:val="88"/>
          <w:szCs w:val="88"/>
        </w:rPr>
      </w:pPr>
      <w:r>
        <w:rPr>
          <w:b/>
          <w:bCs/>
          <w:sz w:val="88"/>
          <w:szCs w:val="88"/>
        </w:rPr>
        <w:t>Dezavantaje</w:t>
      </w:r>
    </w:p>
    <w:p w14:paraId="421EAF17" w14:textId="3C95069A" w:rsidR="000A4F43" w:rsidRPr="00A30BC4" w:rsidRDefault="00A30BC4" w:rsidP="000A4F43">
      <w:pPr>
        <w:pStyle w:val="Listparagraf"/>
        <w:numPr>
          <w:ilvl w:val="0"/>
          <w:numId w:val="19"/>
        </w:numPr>
        <w:rPr>
          <w:b/>
          <w:bCs/>
          <w:sz w:val="88"/>
          <w:szCs w:val="88"/>
        </w:rPr>
      </w:pPr>
      <w:r>
        <w:rPr>
          <w:sz w:val="56"/>
          <w:szCs w:val="56"/>
        </w:rPr>
        <w:t xml:space="preserve">Nu este o metodă universală, astfel nu toate problemele permit divizarea </w:t>
      </w:r>
    </w:p>
    <w:p w14:paraId="4F1F0A33" w14:textId="4ED1EB0F" w:rsidR="00A7533B" w:rsidRPr="00A7533B" w:rsidRDefault="00A7533B" w:rsidP="00A7533B">
      <w:pPr>
        <w:pStyle w:val="Listparagraf"/>
        <w:numPr>
          <w:ilvl w:val="0"/>
          <w:numId w:val="19"/>
        </w:numPr>
        <w:rPr>
          <w:b/>
          <w:bCs/>
          <w:sz w:val="88"/>
          <w:szCs w:val="88"/>
        </w:rPr>
      </w:pPr>
      <w:r>
        <w:rPr>
          <w:sz w:val="56"/>
          <w:szCs w:val="56"/>
        </w:rPr>
        <w:t>Nu este o metodă simplă, pentru majoritate.</w:t>
      </w:r>
    </w:p>
    <w:p w14:paraId="663390B6" w14:textId="04A49EC9" w:rsidR="00A7533B" w:rsidRDefault="00A7533B" w:rsidP="00A7533B">
      <w:pPr>
        <w:pStyle w:val="Listparagraf"/>
        <w:ind w:left="720"/>
        <w:rPr>
          <w:b/>
          <w:bCs/>
          <w:sz w:val="88"/>
          <w:szCs w:val="88"/>
        </w:rPr>
      </w:pPr>
      <w:r>
        <w:rPr>
          <w:b/>
          <w:bCs/>
          <w:sz w:val="88"/>
          <w:szCs w:val="88"/>
        </w:rPr>
        <w:lastRenderedPageBreak/>
        <w:t>Exemple probleme:</w:t>
      </w:r>
    </w:p>
    <w:p w14:paraId="3336F21D" w14:textId="77777777" w:rsidR="00F10286" w:rsidRPr="00F10286" w:rsidRDefault="00F10286" w:rsidP="00F10286">
      <w:pPr>
        <w:rPr>
          <w:bCs/>
          <w:sz w:val="38"/>
          <w:szCs w:val="38"/>
        </w:rPr>
      </w:pPr>
      <w:r>
        <w:rPr>
          <w:bCs/>
          <w:sz w:val="38"/>
          <w:szCs w:val="38"/>
        </w:rPr>
        <w:t xml:space="preserve">  </w:t>
      </w:r>
      <w:r w:rsidRPr="00F10286">
        <w:rPr>
          <w:bCs/>
          <w:sz w:val="38"/>
          <w:szCs w:val="38"/>
        </w:rPr>
        <w:t xml:space="preserve">   daca i=j, valoarea maxima va fi v[i];</w:t>
      </w:r>
    </w:p>
    <w:p w14:paraId="5DF3115C" w14:textId="77777777" w:rsidR="00F10286" w:rsidRPr="00F10286" w:rsidRDefault="00F10286" w:rsidP="00F10286">
      <w:pPr>
        <w:rPr>
          <w:bCs/>
          <w:sz w:val="38"/>
          <w:szCs w:val="38"/>
        </w:rPr>
      </w:pPr>
      <w:r w:rsidRPr="00F10286">
        <w:rPr>
          <w:bCs/>
          <w:sz w:val="38"/>
          <w:szCs w:val="38"/>
        </w:rPr>
        <w:t>&gt;      contrar vom imparti vectorul in doi vectori: primul vector va contine componentele de la i la (i+j) div 2, al doilea vector va contine componentele de la (I+J) div 2 +1 la j; rezolvam problemele (aflam maximul pentru fiecare din ele) iar solutia problemei va fi data de valoarea maxima dintre rezultatele celor doua subprobleme.</w:t>
      </w:r>
    </w:p>
    <w:p w14:paraId="50EDD38F" w14:textId="77777777" w:rsidR="00F10286" w:rsidRPr="00F10286" w:rsidRDefault="00F10286" w:rsidP="00F10286">
      <w:pPr>
        <w:rPr>
          <w:bCs/>
          <w:sz w:val="38"/>
          <w:szCs w:val="38"/>
        </w:rPr>
      </w:pPr>
      <w:r w:rsidRPr="00F10286">
        <w:rPr>
          <w:bCs/>
          <w:sz w:val="38"/>
          <w:szCs w:val="38"/>
        </w:rPr>
        <w:t>program maxim;</w:t>
      </w:r>
    </w:p>
    <w:p w14:paraId="4ED9E652" w14:textId="77777777" w:rsidR="00F10286" w:rsidRPr="00F10286" w:rsidRDefault="00F10286" w:rsidP="00F10286">
      <w:pPr>
        <w:rPr>
          <w:bCs/>
          <w:sz w:val="38"/>
          <w:szCs w:val="38"/>
        </w:rPr>
      </w:pPr>
      <w:r w:rsidRPr="00F10286">
        <w:rPr>
          <w:bCs/>
          <w:sz w:val="38"/>
          <w:szCs w:val="38"/>
        </w:rPr>
        <w:t>var v:array[1..10] of integer;</w:t>
      </w:r>
    </w:p>
    <w:p w14:paraId="1865BBAC" w14:textId="77777777" w:rsidR="00F10286" w:rsidRPr="00F10286" w:rsidRDefault="00F10286" w:rsidP="00F10286">
      <w:pPr>
        <w:rPr>
          <w:bCs/>
          <w:sz w:val="38"/>
          <w:szCs w:val="38"/>
        </w:rPr>
      </w:pPr>
      <w:r w:rsidRPr="00F10286">
        <w:rPr>
          <w:bCs/>
          <w:sz w:val="38"/>
          <w:szCs w:val="38"/>
        </w:rPr>
        <w:t>n,i:integer;</w:t>
      </w:r>
    </w:p>
    <w:p w14:paraId="11DD6DD5" w14:textId="77777777" w:rsidR="00F10286" w:rsidRPr="00F10286" w:rsidRDefault="00F10286" w:rsidP="00F10286">
      <w:pPr>
        <w:rPr>
          <w:bCs/>
          <w:sz w:val="38"/>
          <w:szCs w:val="38"/>
        </w:rPr>
      </w:pPr>
      <w:r w:rsidRPr="00F10286">
        <w:rPr>
          <w:bCs/>
          <w:sz w:val="38"/>
          <w:szCs w:val="38"/>
        </w:rPr>
        <w:t>function max(i,j:integer):integer;</w:t>
      </w:r>
    </w:p>
    <w:p w14:paraId="76CB4EA1" w14:textId="77777777" w:rsidR="00F10286" w:rsidRPr="00F10286" w:rsidRDefault="00F10286" w:rsidP="00F10286">
      <w:pPr>
        <w:rPr>
          <w:bCs/>
          <w:sz w:val="38"/>
          <w:szCs w:val="38"/>
        </w:rPr>
      </w:pPr>
      <w:r w:rsidRPr="00F10286">
        <w:rPr>
          <w:bCs/>
          <w:sz w:val="38"/>
          <w:szCs w:val="38"/>
        </w:rPr>
        <w:t>var a,b:integer;</w:t>
      </w:r>
    </w:p>
    <w:p w14:paraId="709476EA" w14:textId="77777777" w:rsidR="00F10286" w:rsidRPr="00F10286" w:rsidRDefault="00F10286" w:rsidP="00F10286">
      <w:pPr>
        <w:rPr>
          <w:bCs/>
          <w:sz w:val="38"/>
          <w:szCs w:val="38"/>
        </w:rPr>
      </w:pPr>
      <w:r w:rsidRPr="00F10286">
        <w:rPr>
          <w:bCs/>
          <w:sz w:val="38"/>
          <w:szCs w:val="38"/>
        </w:rPr>
        <w:t>begin</w:t>
      </w:r>
    </w:p>
    <w:p w14:paraId="0AA2D5BD" w14:textId="77777777" w:rsidR="00F10286" w:rsidRPr="00F10286" w:rsidRDefault="00F10286" w:rsidP="00F10286">
      <w:pPr>
        <w:rPr>
          <w:bCs/>
          <w:sz w:val="38"/>
          <w:szCs w:val="38"/>
        </w:rPr>
      </w:pPr>
      <w:r w:rsidRPr="00F10286">
        <w:rPr>
          <w:bCs/>
          <w:sz w:val="38"/>
          <w:szCs w:val="38"/>
        </w:rPr>
        <w:lastRenderedPageBreak/>
        <w:t>if i=j then max:=v[i]</w:t>
      </w:r>
    </w:p>
    <w:p w14:paraId="23EE6856" w14:textId="77777777" w:rsidR="00F10286" w:rsidRPr="00F10286" w:rsidRDefault="00F10286" w:rsidP="00F10286">
      <w:pPr>
        <w:rPr>
          <w:bCs/>
          <w:sz w:val="38"/>
          <w:szCs w:val="38"/>
        </w:rPr>
      </w:pPr>
      <w:r w:rsidRPr="00F10286">
        <w:rPr>
          <w:bCs/>
          <w:sz w:val="38"/>
          <w:szCs w:val="38"/>
        </w:rPr>
        <w:t>else begin</w:t>
      </w:r>
    </w:p>
    <w:p w14:paraId="0C257952" w14:textId="77777777" w:rsidR="00F10286" w:rsidRPr="00F10286" w:rsidRDefault="00F10286" w:rsidP="00F10286">
      <w:pPr>
        <w:rPr>
          <w:bCs/>
          <w:sz w:val="38"/>
          <w:szCs w:val="38"/>
        </w:rPr>
      </w:pPr>
      <w:r w:rsidRPr="00F10286">
        <w:rPr>
          <w:bCs/>
          <w:sz w:val="38"/>
          <w:szCs w:val="38"/>
        </w:rPr>
        <w:t>a:=max(i, (i+j) div 2);</w:t>
      </w:r>
    </w:p>
    <w:p w14:paraId="14ABFC9C" w14:textId="77777777" w:rsidR="00F10286" w:rsidRPr="00F10286" w:rsidRDefault="00F10286" w:rsidP="00F10286">
      <w:pPr>
        <w:rPr>
          <w:bCs/>
          <w:sz w:val="38"/>
          <w:szCs w:val="38"/>
        </w:rPr>
      </w:pPr>
      <w:r w:rsidRPr="00F10286">
        <w:rPr>
          <w:bCs/>
          <w:sz w:val="38"/>
          <w:szCs w:val="38"/>
        </w:rPr>
        <w:t>b:=max((i+j) div 2+1,j);</w:t>
      </w:r>
    </w:p>
    <w:p w14:paraId="25069A88" w14:textId="77777777" w:rsidR="00F10286" w:rsidRPr="00F10286" w:rsidRDefault="00F10286" w:rsidP="00F10286">
      <w:pPr>
        <w:rPr>
          <w:bCs/>
          <w:sz w:val="38"/>
          <w:szCs w:val="38"/>
        </w:rPr>
      </w:pPr>
      <w:r w:rsidRPr="00F10286">
        <w:rPr>
          <w:bCs/>
          <w:sz w:val="38"/>
          <w:szCs w:val="38"/>
        </w:rPr>
        <w:t>if a&gt;b then max:=a</w:t>
      </w:r>
    </w:p>
    <w:p w14:paraId="09630D2E" w14:textId="77777777" w:rsidR="00F10286" w:rsidRPr="00F10286" w:rsidRDefault="00F10286" w:rsidP="00F10286">
      <w:pPr>
        <w:rPr>
          <w:bCs/>
          <w:sz w:val="38"/>
          <w:szCs w:val="38"/>
        </w:rPr>
      </w:pPr>
      <w:r w:rsidRPr="00F10286">
        <w:rPr>
          <w:bCs/>
          <w:sz w:val="38"/>
          <w:szCs w:val="38"/>
        </w:rPr>
        <w:t>else max:=b;</w:t>
      </w:r>
    </w:p>
    <w:p w14:paraId="37FD52E9" w14:textId="77777777" w:rsidR="00F10286" w:rsidRPr="00F10286" w:rsidRDefault="00F10286" w:rsidP="00F10286">
      <w:pPr>
        <w:rPr>
          <w:bCs/>
          <w:sz w:val="38"/>
          <w:szCs w:val="38"/>
        </w:rPr>
      </w:pPr>
      <w:r w:rsidRPr="00F10286">
        <w:rPr>
          <w:bCs/>
          <w:sz w:val="38"/>
          <w:szCs w:val="38"/>
        </w:rPr>
        <w:t>end;</w:t>
      </w:r>
    </w:p>
    <w:p w14:paraId="0C628D23" w14:textId="77777777" w:rsidR="00F10286" w:rsidRPr="00F10286" w:rsidRDefault="00F10286" w:rsidP="00F10286">
      <w:pPr>
        <w:rPr>
          <w:bCs/>
          <w:sz w:val="38"/>
          <w:szCs w:val="38"/>
        </w:rPr>
      </w:pPr>
      <w:r w:rsidRPr="00F10286">
        <w:rPr>
          <w:bCs/>
          <w:sz w:val="38"/>
          <w:szCs w:val="38"/>
        </w:rPr>
        <w:t>end;</w:t>
      </w:r>
    </w:p>
    <w:p w14:paraId="3BCD3F0C" w14:textId="77777777" w:rsidR="00F10286" w:rsidRPr="00F10286" w:rsidRDefault="00F10286" w:rsidP="00F10286">
      <w:pPr>
        <w:rPr>
          <w:bCs/>
          <w:sz w:val="38"/>
          <w:szCs w:val="38"/>
        </w:rPr>
      </w:pPr>
      <w:r w:rsidRPr="00F10286">
        <w:rPr>
          <w:bCs/>
          <w:sz w:val="38"/>
          <w:szCs w:val="38"/>
        </w:rPr>
        <w:t>begin</w:t>
      </w:r>
    </w:p>
    <w:p w14:paraId="4BF88633" w14:textId="77777777" w:rsidR="00F10286" w:rsidRPr="00F10286" w:rsidRDefault="00F10286" w:rsidP="00F10286">
      <w:pPr>
        <w:rPr>
          <w:bCs/>
          <w:sz w:val="38"/>
          <w:szCs w:val="38"/>
        </w:rPr>
      </w:pPr>
      <w:r w:rsidRPr="00F10286">
        <w:rPr>
          <w:bCs/>
          <w:sz w:val="38"/>
          <w:szCs w:val="38"/>
        </w:rPr>
        <w:t>write(’n=’);</w:t>
      </w:r>
    </w:p>
    <w:p w14:paraId="18414060" w14:textId="77777777" w:rsidR="00F10286" w:rsidRPr="00F10286" w:rsidRDefault="00F10286" w:rsidP="00F10286">
      <w:pPr>
        <w:rPr>
          <w:bCs/>
          <w:sz w:val="38"/>
          <w:szCs w:val="38"/>
        </w:rPr>
      </w:pPr>
      <w:r w:rsidRPr="00F10286">
        <w:rPr>
          <w:bCs/>
          <w:sz w:val="38"/>
          <w:szCs w:val="38"/>
        </w:rPr>
        <w:t>readln(n);</w:t>
      </w:r>
    </w:p>
    <w:p w14:paraId="1A4F614B" w14:textId="77777777" w:rsidR="00F10286" w:rsidRPr="00F10286" w:rsidRDefault="00F10286" w:rsidP="00F10286">
      <w:pPr>
        <w:rPr>
          <w:bCs/>
          <w:sz w:val="38"/>
          <w:szCs w:val="38"/>
        </w:rPr>
      </w:pPr>
      <w:r w:rsidRPr="00F10286">
        <w:rPr>
          <w:bCs/>
          <w:sz w:val="38"/>
          <w:szCs w:val="38"/>
        </w:rPr>
        <w:t>for i:=1 to n do read(v[i]);</w:t>
      </w:r>
    </w:p>
    <w:p w14:paraId="7254397C" w14:textId="77777777" w:rsidR="00F10286" w:rsidRPr="00F10286" w:rsidRDefault="00F10286" w:rsidP="00F10286">
      <w:pPr>
        <w:rPr>
          <w:bCs/>
          <w:sz w:val="38"/>
          <w:szCs w:val="38"/>
        </w:rPr>
      </w:pPr>
      <w:r w:rsidRPr="00F10286">
        <w:rPr>
          <w:bCs/>
          <w:sz w:val="38"/>
          <w:szCs w:val="38"/>
        </w:rPr>
        <w:t>writeln(maximul este ’,max(1,n));</w:t>
      </w:r>
    </w:p>
    <w:p w14:paraId="1B2AD55A" w14:textId="505CB43C" w:rsidR="00483C93" w:rsidRDefault="00F10286" w:rsidP="00F10286">
      <w:pPr>
        <w:rPr>
          <w:bCs/>
          <w:sz w:val="38"/>
          <w:szCs w:val="38"/>
        </w:rPr>
      </w:pPr>
      <w:r w:rsidRPr="00F10286">
        <w:rPr>
          <w:bCs/>
          <w:sz w:val="38"/>
          <w:szCs w:val="38"/>
        </w:rPr>
        <w:t>end.</w:t>
      </w:r>
    </w:p>
    <w:p w14:paraId="0F7B4FD0" w14:textId="08B1A30D" w:rsidR="001712D6" w:rsidRDefault="001712D6" w:rsidP="00F10286">
      <w:pPr>
        <w:rPr>
          <w:bCs/>
          <w:sz w:val="38"/>
          <w:szCs w:val="38"/>
        </w:rPr>
      </w:pPr>
    </w:p>
    <w:p w14:paraId="21C8DDF3" w14:textId="31F77DE8" w:rsidR="001712D6" w:rsidRDefault="001712D6" w:rsidP="00F10286">
      <w:pPr>
        <w:rPr>
          <w:bCs/>
          <w:sz w:val="38"/>
          <w:szCs w:val="38"/>
        </w:rPr>
      </w:pPr>
    </w:p>
    <w:p w14:paraId="609E4F3F" w14:textId="728B6FD2" w:rsidR="00F72D6B" w:rsidRDefault="00F72D6B" w:rsidP="00F72D6B">
      <w:pPr>
        <w:rPr>
          <w:bCs/>
          <w:sz w:val="38"/>
          <w:szCs w:val="38"/>
        </w:rPr>
      </w:pPr>
      <w:r>
        <w:rPr>
          <w:bCs/>
          <w:sz w:val="38"/>
          <w:szCs w:val="38"/>
        </w:rPr>
        <w:t xml:space="preserve">                                                                              </w:t>
      </w:r>
    </w:p>
    <w:p w14:paraId="20B9074F" w14:textId="3453164E" w:rsidR="00F72D6B" w:rsidRPr="00F72D6B" w:rsidRDefault="00F72D6B" w:rsidP="00F72D6B">
      <w:pPr>
        <w:rPr>
          <w:bCs/>
          <w:sz w:val="38"/>
          <w:szCs w:val="38"/>
        </w:rPr>
      </w:pPr>
      <w:r>
        <w:rPr>
          <w:bCs/>
          <w:sz w:val="38"/>
          <w:szCs w:val="38"/>
        </w:rPr>
        <w:lastRenderedPageBreak/>
        <w:t>F</w:t>
      </w:r>
      <w:r w:rsidRPr="00F72D6B">
        <w:rPr>
          <w:bCs/>
          <w:sz w:val="38"/>
          <w:szCs w:val="38"/>
        </w:rPr>
        <w:t>ie n valori numere naturale a1,a2,a3,..,an. Determinati cel mai mare divizor comun al lor prin metoda Divide Et Impera. Se imparte sirul a1,a2,a3,..,an in doua subsiruri a1,a2,a3,..,am,respectiv am+1,am+2,.,an,unde m reprezinta pozitia de mijloc,m=(1+n) div 2.</w:t>
      </w:r>
    </w:p>
    <w:p w14:paraId="755A310C" w14:textId="77777777" w:rsidR="00F72D6B" w:rsidRPr="00F72D6B" w:rsidRDefault="00F72D6B" w:rsidP="00F72D6B">
      <w:pPr>
        <w:rPr>
          <w:bCs/>
          <w:sz w:val="38"/>
          <w:szCs w:val="38"/>
        </w:rPr>
      </w:pPr>
    </w:p>
    <w:p w14:paraId="201880EA" w14:textId="77777777" w:rsidR="00F72D6B" w:rsidRPr="00F72D6B" w:rsidRDefault="00F72D6B" w:rsidP="00F72D6B">
      <w:pPr>
        <w:rPr>
          <w:bCs/>
          <w:sz w:val="38"/>
          <w:szCs w:val="38"/>
        </w:rPr>
      </w:pPr>
      <w:r w:rsidRPr="00F72D6B">
        <w:rPr>
          <w:bCs/>
          <w:sz w:val="38"/>
          <w:szCs w:val="38"/>
        </w:rPr>
        <w:t>Cmmdc(a1,a2,..,an)= Cmmdc(a1,a2,..,am), Cmmdc(am+1,am+2,.,an))</w:t>
      </w:r>
    </w:p>
    <w:p w14:paraId="671645AE" w14:textId="77777777" w:rsidR="00F72D6B" w:rsidRPr="00F72D6B" w:rsidRDefault="00F72D6B" w:rsidP="00F72D6B">
      <w:pPr>
        <w:rPr>
          <w:bCs/>
          <w:sz w:val="38"/>
          <w:szCs w:val="38"/>
        </w:rPr>
      </w:pPr>
    </w:p>
    <w:p w14:paraId="5C7C18A6" w14:textId="77777777" w:rsidR="00F72D6B" w:rsidRPr="00F72D6B" w:rsidRDefault="00F72D6B" w:rsidP="00F72D6B">
      <w:pPr>
        <w:rPr>
          <w:bCs/>
          <w:sz w:val="38"/>
          <w:szCs w:val="38"/>
        </w:rPr>
      </w:pPr>
      <w:r w:rsidRPr="00F72D6B">
        <w:rPr>
          <w:bCs/>
          <w:sz w:val="38"/>
          <w:szCs w:val="38"/>
        </w:rPr>
        <w:t>program cmmdc_sir;</w:t>
      </w:r>
    </w:p>
    <w:p w14:paraId="1FCA7C7C" w14:textId="77777777" w:rsidR="00F72D6B" w:rsidRPr="00F72D6B" w:rsidRDefault="00F72D6B" w:rsidP="00F72D6B">
      <w:pPr>
        <w:rPr>
          <w:bCs/>
          <w:sz w:val="38"/>
          <w:szCs w:val="38"/>
        </w:rPr>
      </w:pPr>
    </w:p>
    <w:p w14:paraId="36167544" w14:textId="77777777" w:rsidR="00F72D6B" w:rsidRPr="00F72D6B" w:rsidRDefault="00F72D6B" w:rsidP="00F72D6B">
      <w:pPr>
        <w:rPr>
          <w:bCs/>
          <w:sz w:val="38"/>
          <w:szCs w:val="38"/>
        </w:rPr>
      </w:pPr>
      <w:r w:rsidRPr="00F72D6B">
        <w:rPr>
          <w:bCs/>
          <w:sz w:val="38"/>
          <w:szCs w:val="38"/>
        </w:rPr>
        <w:t>const nmax=20;</w:t>
      </w:r>
    </w:p>
    <w:p w14:paraId="169D91D7" w14:textId="77777777" w:rsidR="00F72D6B" w:rsidRPr="00F72D6B" w:rsidRDefault="00F72D6B" w:rsidP="00F72D6B">
      <w:pPr>
        <w:rPr>
          <w:bCs/>
          <w:sz w:val="38"/>
          <w:szCs w:val="38"/>
        </w:rPr>
      </w:pPr>
    </w:p>
    <w:p w14:paraId="35F09A4E" w14:textId="77777777" w:rsidR="00F72D6B" w:rsidRPr="00F72D6B" w:rsidRDefault="00F72D6B" w:rsidP="00F72D6B">
      <w:pPr>
        <w:rPr>
          <w:bCs/>
          <w:sz w:val="38"/>
          <w:szCs w:val="38"/>
        </w:rPr>
      </w:pPr>
      <w:r w:rsidRPr="00F72D6B">
        <w:rPr>
          <w:bCs/>
          <w:sz w:val="38"/>
          <w:szCs w:val="38"/>
        </w:rPr>
        <w:t>type indice=1..nmax;</w:t>
      </w:r>
    </w:p>
    <w:p w14:paraId="6A5C7AD3" w14:textId="77777777" w:rsidR="00F72D6B" w:rsidRPr="00F72D6B" w:rsidRDefault="00F72D6B" w:rsidP="00F72D6B">
      <w:pPr>
        <w:rPr>
          <w:bCs/>
          <w:sz w:val="38"/>
          <w:szCs w:val="38"/>
        </w:rPr>
      </w:pPr>
    </w:p>
    <w:p w14:paraId="78E0DE58" w14:textId="77777777" w:rsidR="00F72D6B" w:rsidRPr="00F72D6B" w:rsidRDefault="00F72D6B" w:rsidP="00F72D6B">
      <w:pPr>
        <w:rPr>
          <w:bCs/>
          <w:sz w:val="38"/>
          <w:szCs w:val="38"/>
        </w:rPr>
      </w:pPr>
      <w:r w:rsidRPr="00F72D6B">
        <w:rPr>
          <w:bCs/>
          <w:sz w:val="38"/>
          <w:szCs w:val="38"/>
        </w:rPr>
        <w:t>var a:array[indice] of word;</w:t>
      </w:r>
    </w:p>
    <w:p w14:paraId="65BED32C" w14:textId="77777777" w:rsidR="00F72D6B" w:rsidRPr="00F72D6B" w:rsidRDefault="00F72D6B" w:rsidP="00F72D6B">
      <w:pPr>
        <w:rPr>
          <w:bCs/>
          <w:sz w:val="38"/>
          <w:szCs w:val="38"/>
        </w:rPr>
      </w:pPr>
    </w:p>
    <w:p w14:paraId="64B82CE7" w14:textId="77777777" w:rsidR="00F72D6B" w:rsidRPr="00F72D6B" w:rsidRDefault="00F72D6B" w:rsidP="00F72D6B">
      <w:pPr>
        <w:rPr>
          <w:bCs/>
          <w:sz w:val="38"/>
          <w:szCs w:val="38"/>
        </w:rPr>
      </w:pPr>
      <w:r w:rsidRPr="00F72D6B">
        <w:rPr>
          <w:bCs/>
          <w:sz w:val="38"/>
          <w:szCs w:val="38"/>
        </w:rPr>
        <w:t>n:indice;</w:t>
      </w:r>
    </w:p>
    <w:p w14:paraId="089F85AB" w14:textId="77777777" w:rsidR="00F72D6B" w:rsidRPr="00F72D6B" w:rsidRDefault="00F72D6B" w:rsidP="00F72D6B">
      <w:pPr>
        <w:rPr>
          <w:bCs/>
          <w:sz w:val="38"/>
          <w:szCs w:val="38"/>
        </w:rPr>
      </w:pPr>
    </w:p>
    <w:p w14:paraId="6AD7AC3D" w14:textId="77777777" w:rsidR="00F72D6B" w:rsidRPr="00F72D6B" w:rsidRDefault="00F72D6B" w:rsidP="00F72D6B">
      <w:pPr>
        <w:rPr>
          <w:bCs/>
          <w:sz w:val="38"/>
          <w:szCs w:val="38"/>
        </w:rPr>
      </w:pPr>
      <w:r w:rsidRPr="00F72D6B">
        <w:rPr>
          <w:bCs/>
          <w:sz w:val="38"/>
          <w:szCs w:val="38"/>
        </w:rPr>
        <w:t>procedure citire;</w:t>
      </w:r>
    </w:p>
    <w:p w14:paraId="6EF7860F" w14:textId="77777777" w:rsidR="00F72D6B" w:rsidRPr="00F72D6B" w:rsidRDefault="00F72D6B" w:rsidP="00F72D6B">
      <w:pPr>
        <w:rPr>
          <w:bCs/>
          <w:sz w:val="38"/>
          <w:szCs w:val="38"/>
        </w:rPr>
      </w:pPr>
    </w:p>
    <w:p w14:paraId="28DEEEDA" w14:textId="77777777" w:rsidR="00F72D6B" w:rsidRPr="00F72D6B" w:rsidRDefault="00F72D6B" w:rsidP="00F72D6B">
      <w:pPr>
        <w:rPr>
          <w:bCs/>
          <w:sz w:val="38"/>
          <w:szCs w:val="38"/>
        </w:rPr>
      </w:pPr>
      <w:r w:rsidRPr="00F72D6B">
        <w:rPr>
          <w:bCs/>
          <w:sz w:val="38"/>
          <w:szCs w:val="38"/>
        </w:rPr>
        <w:t>var i:indice;</w:t>
      </w:r>
    </w:p>
    <w:p w14:paraId="0B7DEF59" w14:textId="77777777" w:rsidR="00F72D6B" w:rsidRPr="00F72D6B" w:rsidRDefault="00F72D6B" w:rsidP="00F72D6B">
      <w:pPr>
        <w:rPr>
          <w:bCs/>
          <w:sz w:val="38"/>
          <w:szCs w:val="38"/>
        </w:rPr>
      </w:pPr>
    </w:p>
    <w:p w14:paraId="7953EE1D" w14:textId="77777777" w:rsidR="00F72D6B" w:rsidRPr="00F72D6B" w:rsidRDefault="00F72D6B" w:rsidP="00F72D6B">
      <w:pPr>
        <w:rPr>
          <w:bCs/>
          <w:sz w:val="38"/>
          <w:szCs w:val="38"/>
        </w:rPr>
      </w:pPr>
      <w:r w:rsidRPr="00F72D6B">
        <w:rPr>
          <w:bCs/>
          <w:sz w:val="38"/>
          <w:szCs w:val="38"/>
        </w:rPr>
        <w:t>begin</w:t>
      </w:r>
    </w:p>
    <w:p w14:paraId="23E2C500" w14:textId="77777777" w:rsidR="00F72D6B" w:rsidRPr="00F72D6B" w:rsidRDefault="00F72D6B" w:rsidP="00F72D6B">
      <w:pPr>
        <w:rPr>
          <w:bCs/>
          <w:sz w:val="38"/>
          <w:szCs w:val="38"/>
        </w:rPr>
      </w:pPr>
    </w:p>
    <w:p w14:paraId="4DAC4B38" w14:textId="77777777" w:rsidR="00F72D6B" w:rsidRPr="00F72D6B" w:rsidRDefault="00F72D6B" w:rsidP="00F72D6B">
      <w:pPr>
        <w:rPr>
          <w:bCs/>
          <w:sz w:val="38"/>
          <w:szCs w:val="38"/>
        </w:rPr>
      </w:pPr>
      <w:r w:rsidRPr="00F72D6B">
        <w:rPr>
          <w:bCs/>
          <w:sz w:val="38"/>
          <w:szCs w:val="38"/>
        </w:rPr>
        <w:t>readln(n);</w:t>
      </w:r>
    </w:p>
    <w:p w14:paraId="65CE825A" w14:textId="77777777" w:rsidR="00F72D6B" w:rsidRPr="00F72D6B" w:rsidRDefault="00F72D6B" w:rsidP="00F72D6B">
      <w:pPr>
        <w:rPr>
          <w:bCs/>
          <w:sz w:val="38"/>
          <w:szCs w:val="38"/>
        </w:rPr>
      </w:pPr>
    </w:p>
    <w:p w14:paraId="3E6B9CD3" w14:textId="77777777" w:rsidR="00F72D6B" w:rsidRPr="00F72D6B" w:rsidRDefault="00F72D6B" w:rsidP="00F72D6B">
      <w:pPr>
        <w:rPr>
          <w:bCs/>
          <w:sz w:val="38"/>
          <w:szCs w:val="38"/>
        </w:rPr>
      </w:pPr>
      <w:r w:rsidRPr="00F72D6B">
        <w:rPr>
          <w:bCs/>
          <w:sz w:val="38"/>
          <w:szCs w:val="38"/>
        </w:rPr>
        <w:t>for i:=1 to n do read(a[i]);</w:t>
      </w:r>
    </w:p>
    <w:p w14:paraId="416C143B" w14:textId="77777777" w:rsidR="00F72D6B" w:rsidRPr="00F72D6B" w:rsidRDefault="00F72D6B" w:rsidP="00F72D6B">
      <w:pPr>
        <w:rPr>
          <w:bCs/>
          <w:sz w:val="38"/>
          <w:szCs w:val="38"/>
        </w:rPr>
      </w:pPr>
    </w:p>
    <w:p w14:paraId="6A510382" w14:textId="77777777" w:rsidR="00F72D6B" w:rsidRPr="00F72D6B" w:rsidRDefault="00F72D6B" w:rsidP="00F72D6B">
      <w:pPr>
        <w:rPr>
          <w:bCs/>
          <w:sz w:val="38"/>
          <w:szCs w:val="38"/>
        </w:rPr>
      </w:pPr>
      <w:r w:rsidRPr="00F72D6B">
        <w:rPr>
          <w:bCs/>
          <w:sz w:val="38"/>
          <w:szCs w:val="38"/>
        </w:rPr>
        <w:t>end;</w:t>
      </w:r>
    </w:p>
    <w:p w14:paraId="41007788" w14:textId="77777777" w:rsidR="00F72D6B" w:rsidRPr="00F72D6B" w:rsidRDefault="00F72D6B" w:rsidP="00F72D6B">
      <w:pPr>
        <w:rPr>
          <w:bCs/>
          <w:sz w:val="38"/>
          <w:szCs w:val="38"/>
        </w:rPr>
      </w:pPr>
    </w:p>
    <w:p w14:paraId="49F6660F" w14:textId="77777777" w:rsidR="00F72D6B" w:rsidRPr="00F72D6B" w:rsidRDefault="00F72D6B" w:rsidP="00F72D6B">
      <w:pPr>
        <w:rPr>
          <w:bCs/>
          <w:sz w:val="38"/>
          <w:szCs w:val="38"/>
        </w:rPr>
      </w:pPr>
      <w:r w:rsidRPr="00F72D6B">
        <w:rPr>
          <w:bCs/>
          <w:sz w:val="38"/>
          <w:szCs w:val="38"/>
        </w:rPr>
        <w:t>function euclid(x,y:word):word;</w:t>
      </w:r>
    </w:p>
    <w:p w14:paraId="0CB63C7F" w14:textId="77777777" w:rsidR="00F72D6B" w:rsidRPr="00F72D6B" w:rsidRDefault="00F72D6B" w:rsidP="00F72D6B">
      <w:pPr>
        <w:rPr>
          <w:bCs/>
          <w:sz w:val="38"/>
          <w:szCs w:val="38"/>
        </w:rPr>
      </w:pPr>
    </w:p>
    <w:p w14:paraId="463B8EF5" w14:textId="77777777" w:rsidR="00F72D6B" w:rsidRPr="00F72D6B" w:rsidRDefault="00F72D6B" w:rsidP="00F72D6B">
      <w:pPr>
        <w:rPr>
          <w:bCs/>
          <w:sz w:val="38"/>
          <w:szCs w:val="38"/>
        </w:rPr>
      </w:pPr>
      <w:r w:rsidRPr="00F72D6B">
        <w:rPr>
          <w:bCs/>
          <w:sz w:val="38"/>
          <w:szCs w:val="38"/>
        </w:rPr>
        <w:lastRenderedPageBreak/>
        <w:t>var r:word;</w:t>
      </w:r>
    </w:p>
    <w:p w14:paraId="75E81708" w14:textId="77777777" w:rsidR="00F72D6B" w:rsidRPr="00F72D6B" w:rsidRDefault="00F72D6B" w:rsidP="00F72D6B">
      <w:pPr>
        <w:rPr>
          <w:bCs/>
          <w:sz w:val="38"/>
          <w:szCs w:val="38"/>
        </w:rPr>
      </w:pPr>
    </w:p>
    <w:p w14:paraId="63C8796D" w14:textId="77777777" w:rsidR="00F72D6B" w:rsidRPr="00F72D6B" w:rsidRDefault="00F72D6B" w:rsidP="00F72D6B">
      <w:pPr>
        <w:rPr>
          <w:bCs/>
          <w:sz w:val="38"/>
          <w:szCs w:val="38"/>
        </w:rPr>
      </w:pPr>
      <w:r w:rsidRPr="00F72D6B">
        <w:rPr>
          <w:bCs/>
          <w:sz w:val="38"/>
          <w:szCs w:val="38"/>
        </w:rPr>
        <w:t>begin</w:t>
      </w:r>
    </w:p>
    <w:p w14:paraId="1CE73D9D" w14:textId="77777777" w:rsidR="00F72D6B" w:rsidRPr="00F72D6B" w:rsidRDefault="00F72D6B" w:rsidP="00F72D6B">
      <w:pPr>
        <w:rPr>
          <w:bCs/>
          <w:sz w:val="38"/>
          <w:szCs w:val="38"/>
        </w:rPr>
      </w:pPr>
    </w:p>
    <w:p w14:paraId="6E3382E7" w14:textId="77777777" w:rsidR="00F72D6B" w:rsidRPr="00F72D6B" w:rsidRDefault="00F72D6B" w:rsidP="00F72D6B">
      <w:pPr>
        <w:rPr>
          <w:bCs/>
          <w:sz w:val="38"/>
          <w:szCs w:val="38"/>
        </w:rPr>
      </w:pPr>
      <w:r w:rsidRPr="00F72D6B">
        <w:rPr>
          <w:bCs/>
          <w:sz w:val="38"/>
          <w:szCs w:val="38"/>
        </w:rPr>
        <w:t>while y&lt;&gt;0 do</w:t>
      </w:r>
    </w:p>
    <w:p w14:paraId="4931D413" w14:textId="77777777" w:rsidR="00F72D6B" w:rsidRPr="00F72D6B" w:rsidRDefault="00F72D6B" w:rsidP="00F72D6B">
      <w:pPr>
        <w:rPr>
          <w:bCs/>
          <w:sz w:val="38"/>
          <w:szCs w:val="38"/>
        </w:rPr>
      </w:pPr>
    </w:p>
    <w:p w14:paraId="17A1B5FF" w14:textId="77777777" w:rsidR="00F72D6B" w:rsidRPr="00F72D6B" w:rsidRDefault="00F72D6B" w:rsidP="00F72D6B">
      <w:pPr>
        <w:rPr>
          <w:bCs/>
          <w:sz w:val="38"/>
          <w:szCs w:val="38"/>
        </w:rPr>
      </w:pPr>
      <w:r w:rsidRPr="00F72D6B">
        <w:rPr>
          <w:bCs/>
          <w:sz w:val="38"/>
          <w:szCs w:val="38"/>
        </w:rPr>
        <w:t>begin</w:t>
      </w:r>
    </w:p>
    <w:p w14:paraId="31CFA9FD" w14:textId="77777777" w:rsidR="00F72D6B" w:rsidRPr="00F72D6B" w:rsidRDefault="00F72D6B" w:rsidP="00F72D6B">
      <w:pPr>
        <w:rPr>
          <w:bCs/>
          <w:sz w:val="38"/>
          <w:szCs w:val="38"/>
        </w:rPr>
      </w:pPr>
    </w:p>
    <w:p w14:paraId="06B92B27" w14:textId="77777777" w:rsidR="00F72D6B" w:rsidRPr="00F72D6B" w:rsidRDefault="00F72D6B" w:rsidP="00F72D6B">
      <w:pPr>
        <w:rPr>
          <w:bCs/>
          <w:sz w:val="38"/>
          <w:szCs w:val="38"/>
        </w:rPr>
      </w:pPr>
      <w:r w:rsidRPr="00F72D6B">
        <w:rPr>
          <w:bCs/>
          <w:sz w:val="38"/>
          <w:szCs w:val="38"/>
        </w:rPr>
        <w:t>r:=x mod y;</w:t>
      </w:r>
    </w:p>
    <w:p w14:paraId="08B91B4A" w14:textId="77777777" w:rsidR="00F72D6B" w:rsidRPr="00F72D6B" w:rsidRDefault="00F72D6B" w:rsidP="00F72D6B">
      <w:pPr>
        <w:rPr>
          <w:bCs/>
          <w:sz w:val="38"/>
          <w:szCs w:val="38"/>
        </w:rPr>
      </w:pPr>
    </w:p>
    <w:p w14:paraId="40588820" w14:textId="77777777" w:rsidR="00F72D6B" w:rsidRPr="00F72D6B" w:rsidRDefault="00F72D6B" w:rsidP="00F72D6B">
      <w:pPr>
        <w:rPr>
          <w:bCs/>
          <w:sz w:val="38"/>
          <w:szCs w:val="38"/>
        </w:rPr>
      </w:pPr>
      <w:r w:rsidRPr="00F72D6B">
        <w:rPr>
          <w:bCs/>
          <w:sz w:val="38"/>
          <w:szCs w:val="38"/>
        </w:rPr>
        <w:t>x:=y;</w:t>
      </w:r>
    </w:p>
    <w:p w14:paraId="1F6B0DD7" w14:textId="77777777" w:rsidR="00F72D6B" w:rsidRPr="00F72D6B" w:rsidRDefault="00F72D6B" w:rsidP="00F72D6B">
      <w:pPr>
        <w:rPr>
          <w:bCs/>
          <w:sz w:val="38"/>
          <w:szCs w:val="38"/>
        </w:rPr>
      </w:pPr>
    </w:p>
    <w:p w14:paraId="68FEBF41" w14:textId="77777777" w:rsidR="00F72D6B" w:rsidRPr="00F72D6B" w:rsidRDefault="00F72D6B" w:rsidP="00F72D6B">
      <w:pPr>
        <w:rPr>
          <w:bCs/>
          <w:sz w:val="38"/>
          <w:szCs w:val="38"/>
        </w:rPr>
      </w:pPr>
      <w:r w:rsidRPr="00F72D6B">
        <w:rPr>
          <w:bCs/>
          <w:sz w:val="38"/>
          <w:szCs w:val="38"/>
        </w:rPr>
        <w:t>y:=r;</w:t>
      </w:r>
    </w:p>
    <w:p w14:paraId="0FFC0BC4" w14:textId="77777777" w:rsidR="00F72D6B" w:rsidRPr="00F72D6B" w:rsidRDefault="00F72D6B" w:rsidP="00F72D6B">
      <w:pPr>
        <w:rPr>
          <w:bCs/>
          <w:sz w:val="38"/>
          <w:szCs w:val="38"/>
        </w:rPr>
      </w:pPr>
    </w:p>
    <w:p w14:paraId="535C07F0" w14:textId="77777777" w:rsidR="00F72D6B" w:rsidRPr="00F72D6B" w:rsidRDefault="00F72D6B" w:rsidP="00F72D6B">
      <w:pPr>
        <w:rPr>
          <w:bCs/>
          <w:sz w:val="38"/>
          <w:szCs w:val="38"/>
        </w:rPr>
      </w:pPr>
      <w:r w:rsidRPr="00F72D6B">
        <w:rPr>
          <w:bCs/>
          <w:sz w:val="38"/>
          <w:szCs w:val="38"/>
        </w:rPr>
        <w:t>end;</w:t>
      </w:r>
    </w:p>
    <w:p w14:paraId="0CA962B3" w14:textId="77777777" w:rsidR="00F72D6B" w:rsidRPr="00F72D6B" w:rsidRDefault="00F72D6B" w:rsidP="00F72D6B">
      <w:pPr>
        <w:rPr>
          <w:bCs/>
          <w:sz w:val="38"/>
          <w:szCs w:val="38"/>
        </w:rPr>
      </w:pPr>
    </w:p>
    <w:p w14:paraId="593C1EB4" w14:textId="77777777" w:rsidR="00F72D6B" w:rsidRPr="00F72D6B" w:rsidRDefault="00F72D6B" w:rsidP="00F72D6B">
      <w:pPr>
        <w:rPr>
          <w:bCs/>
          <w:sz w:val="38"/>
          <w:szCs w:val="38"/>
        </w:rPr>
      </w:pPr>
      <w:r w:rsidRPr="00F72D6B">
        <w:rPr>
          <w:bCs/>
          <w:sz w:val="38"/>
          <w:szCs w:val="38"/>
        </w:rPr>
        <w:t>euclid:=x;</w:t>
      </w:r>
    </w:p>
    <w:p w14:paraId="7272C9A3" w14:textId="77777777" w:rsidR="00F72D6B" w:rsidRPr="00F72D6B" w:rsidRDefault="00F72D6B" w:rsidP="00F72D6B">
      <w:pPr>
        <w:rPr>
          <w:bCs/>
          <w:sz w:val="38"/>
          <w:szCs w:val="38"/>
        </w:rPr>
      </w:pPr>
    </w:p>
    <w:p w14:paraId="38AE61C9" w14:textId="77777777" w:rsidR="00F72D6B" w:rsidRPr="00F72D6B" w:rsidRDefault="00F72D6B" w:rsidP="00F72D6B">
      <w:pPr>
        <w:rPr>
          <w:bCs/>
          <w:sz w:val="38"/>
          <w:szCs w:val="38"/>
        </w:rPr>
      </w:pPr>
      <w:r w:rsidRPr="00F72D6B">
        <w:rPr>
          <w:bCs/>
          <w:sz w:val="38"/>
          <w:szCs w:val="38"/>
        </w:rPr>
        <w:t>end;</w:t>
      </w:r>
    </w:p>
    <w:p w14:paraId="14EA2155" w14:textId="77777777" w:rsidR="00F72D6B" w:rsidRPr="00F72D6B" w:rsidRDefault="00F72D6B" w:rsidP="00F72D6B">
      <w:pPr>
        <w:rPr>
          <w:bCs/>
          <w:sz w:val="38"/>
          <w:szCs w:val="38"/>
        </w:rPr>
      </w:pPr>
    </w:p>
    <w:p w14:paraId="750D6E07" w14:textId="77777777" w:rsidR="00F72D6B" w:rsidRPr="00F72D6B" w:rsidRDefault="00F72D6B" w:rsidP="00F72D6B">
      <w:pPr>
        <w:rPr>
          <w:bCs/>
          <w:sz w:val="38"/>
          <w:szCs w:val="38"/>
        </w:rPr>
      </w:pPr>
      <w:r w:rsidRPr="00F72D6B">
        <w:rPr>
          <w:bCs/>
          <w:sz w:val="38"/>
          <w:szCs w:val="38"/>
        </w:rPr>
        <w:t>function cmmdc(p,q:indice):word;</w:t>
      </w:r>
    </w:p>
    <w:p w14:paraId="1F42EC92" w14:textId="77777777" w:rsidR="00F72D6B" w:rsidRPr="00F72D6B" w:rsidRDefault="00F72D6B" w:rsidP="00F72D6B">
      <w:pPr>
        <w:rPr>
          <w:bCs/>
          <w:sz w:val="38"/>
          <w:szCs w:val="38"/>
        </w:rPr>
      </w:pPr>
    </w:p>
    <w:p w14:paraId="657A5169" w14:textId="77777777" w:rsidR="00F72D6B" w:rsidRPr="00F72D6B" w:rsidRDefault="00F72D6B" w:rsidP="00F72D6B">
      <w:pPr>
        <w:rPr>
          <w:bCs/>
          <w:sz w:val="38"/>
          <w:szCs w:val="38"/>
        </w:rPr>
      </w:pPr>
      <w:r w:rsidRPr="00F72D6B">
        <w:rPr>
          <w:bCs/>
          <w:sz w:val="38"/>
          <w:szCs w:val="38"/>
        </w:rPr>
        <w:t>var m:indice;</w:t>
      </w:r>
    </w:p>
    <w:p w14:paraId="20922813" w14:textId="77777777" w:rsidR="00F72D6B" w:rsidRPr="00F72D6B" w:rsidRDefault="00F72D6B" w:rsidP="00F72D6B">
      <w:pPr>
        <w:rPr>
          <w:bCs/>
          <w:sz w:val="38"/>
          <w:szCs w:val="38"/>
        </w:rPr>
      </w:pPr>
    </w:p>
    <w:p w14:paraId="22182F34" w14:textId="77777777" w:rsidR="00F72D6B" w:rsidRPr="00F72D6B" w:rsidRDefault="00F72D6B" w:rsidP="00F72D6B">
      <w:pPr>
        <w:rPr>
          <w:bCs/>
          <w:sz w:val="38"/>
          <w:szCs w:val="38"/>
        </w:rPr>
      </w:pPr>
      <w:r w:rsidRPr="00F72D6B">
        <w:rPr>
          <w:bCs/>
          <w:sz w:val="38"/>
          <w:szCs w:val="38"/>
        </w:rPr>
        <w:t>begin</w:t>
      </w:r>
    </w:p>
    <w:p w14:paraId="14D7B09D" w14:textId="77777777" w:rsidR="00F72D6B" w:rsidRPr="00F72D6B" w:rsidRDefault="00F72D6B" w:rsidP="00F72D6B">
      <w:pPr>
        <w:rPr>
          <w:bCs/>
          <w:sz w:val="38"/>
          <w:szCs w:val="38"/>
        </w:rPr>
      </w:pPr>
    </w:p>
    <w:p w14:paraId="319F3EE5" w14:textId="77777777" w:rsidR="00F72D6B" w:rsidRPr="00F72D6B" w:rsidRDefault="00F72D6B" w:rsidP="00F72D6B">
      <w:pPr>
        <w:rPr>
          <w:bCs/>
          <w:sz w:val="38"/>
          <w:szCs w:val="38"/>
        </w:rPr>
      </w:pPr>
      <w:r w:rsidRPr="00F72D6B">
        <w:rPr>
          <w:bCs/>
          <w:sz w:val="38"/>
          <w:szCs w:val="38"/>
        </w:rPr>
        <w:t>if q-p&lt;=1 then cmmdc:=euclid(a[p],a[q])</w:t>
      </w:r>
    </w:p>
    <w:p w14:paraId="453C9216" w14:textId="77777777" w:rsidR="00F72D6B" w:rsidRPr="00F72D6B" w:rsidRDefault="00F72D6B" w:rsidP="00F72D6B">
      <w:pPr>
        <w:rPr>
          <w:bCs/>
          <w:sz w:val="38"/>
          <w:szCs w:val="38"/>
        </w:rPr>
      </w:pPr>
    </w:p>
    <w:p w14:paraId="3FBD26FD" w14:textId="77777777" w:rsidR="00F72D6B" w:rsidRPr="00F72D6B" w:rsidRDefault="00F72D6B" w:rsidP="00F72D6B">
      <w:pPr>
        <w:rPr>
          <w:bCs/>
          <w:sz w:val="38"/>
          <w:szCs w:val="38"/>
        </w:rPr>
      </w:pPr>
      <w:r w:rsidRPr="00F72D6B">
        <w:rPr>
          <w:bCs/>
          <w:sz w:val="38"/>
          <w:szCs w:val="38"/>
        </w:rPr>
        <w:t>else</w:t>
      </w:r>
    </w:p>
    <w:p w14:paraId="568D9F4F" w14:textId="77777777" w:rsidR="00F72D6B" w:rsidRPr="00F72D6B" w:rsidRDefault="00F72D6B" w:rsidP="00F72D6B">
      <w:pPr>
        <w:rPr>
          <w:bCs/>
          <w:sz w:val="38"/>
          <w:szCs w:val="38"/>
        </w:rPr>
      </w:pPr>
    </w:p>
    <w:p w14:paraId="12258D04" w14:textId="77777777" w:rsidR="00F72D6B" w:rsidRPr="00F72D6B" w:rsidRDefault="00F72D6B" w:rsidP="00F72D6B">
      <w:pPr>
        <w:rPr>
          <w:bCs/>
          <w:sz w:val="38"/>
          <w:szCs w:val="38"/>
        </w:rPr>
      </w:pPr>
      <w:r w:rsidRPr="00F72D6B">
        <w:rPr>
          <w:bCs/>
          <w:sz w:val="38"/>
          <w:szCs w:val="38"/>
        </w:rPr>
        <w:t>begin</w:t>
      </w:r>
    </w:p>
    <w:p w14:paraId="459F9AD5" w14:textId="77777777" w:rsidR="00F72D6B" w:rsidRPr="00F72D6B" w:rsidRDefault="00F72D6B" w:rsidP="00F72D6B">
      <w:pPr>
        <w:rPr>
          <w:bCs/>
          <w:sz w:val="38"/>
          <w:szCs w:val="38"/>
        </w:rPr>
      </w:pPr>
    </w:p>
    <w:p w14:paraId="1703C90E" w14:textId="77777777" w:rsidR="00F72D6B" w:rsidRPr="00F72D6B" w:rsidRDefault="00F72D6B" w:rsidP="00F72D6B">
      <w:pPr>
        <w:rPr>
          <w:bCs/>
          <w:sz w:val="38"/>
          <w:szCs w:val="38"/>
        </w:rPr>
      </w:pPr>
      <w:r w:rsidRPr="00F72D6B">
        <w:rPr>
          <w:bCs/>
          <w:sz w:val="38"/>
          <w:szCs w:val="38"/>
        </w:rPr>
        <w:t>m:=(p+q) div 2;</w:t>
      </w:r>
    </w:p>
    <w:p w14:paraId="0744D23D" w14:textId="77777777" w:rsidR="00F72D6B" w:rsidRPr="00F72D6B" w:rsidRDefault="00F72D6B" w:rsidP="00F72D6B">
      <w:pPr>
        <w:rPr>
          <w:bCs/>
          <w:sz w:val="38"/>
          <w:szCs w:val="38"/>
        </w:rPr>
      </w:pPr>
    </w:p>
    <w:p w14:paraId="764231D1" w14:textId="77777777" w:rsidR="00F72D6B" w:rsidRPr="00F72D6B" w:rsidRDefault="00F72D6B" w:rsidP="00F72D6B">
      <w:pPr>
        <w:rPr>
          <w:bCs/>
          <w:sz w:val="38"/>
          <w:szCs w:val="38"/>
        </w:rPr>
      </w:pPr>
      <w:r w:rsidRPr="00F72D6B">
        <w:rPr>
          <w:bCs/>
          <w:sz w:val="38"/>
          <w:szCs w:val="38"/>
        </w:rPr>
        <w:lastRenderedPageBreak/>
        <w:t>cmmdc:=euclid(cmmdc(p,m),cmmdc(m+1,q));</w:t>
      </w:r>
    </w:p>
    <w:p w14:paraId="647E1FF3" w14:textId="77777777" w:rsidR="00F72D6B" w:rsidRPr="00F72D6B" w:rsidRDefault="00F72D6B" w:rsidP="00F72D6B">
      <w:pPr>
        <w:rPr>
          <w:bCs/>
          <w:sz w:val="38"/>
          <w:szCs w:val="38"/>
        </w:rPr>
      </w:pPr>
    </w:p>
    <w:p w14:paraId="559CA563" w14:textId="77777777" w:rsidR="00F72D6B" w:rsidRPr="00F72D6B" w:rsidRDefault="00F72D6B" w:rsidP="00F72D6B">
      <w:pPr>
        <w:rPr>
          <w:bCs/>
          <w:sz w:val="38"/>
          <w:szCs w:val="38"/>
        </w:rPr>
      </w:pPr>
      <w:r w:rsidRPr="00F72D6B">
        <w:rPr>
          <w:bCs/>
          <w:sz w:val="38"/>
          <w:szCs w:val="38"/>
        </w:rPr>
        <w:t>end;</w:t>
      </w:r>
    </w:p>
    <w:p w14:paraId="7581A752" w14:textId="77777777" w:rsidR="00F72D6B" w:rsidRPr="00F72D6B" w:rsidRDefault="00F72D6B" w:rsidP="00F72D6B">
      <w:pPr>
        <w:rPr>
          <w:bCs/>
          <w:sz w:val="38"/>
          <w:szCs w:val="38"/>
        </w:rPr>
      </w:pPr>
    </w:p>
    <w:p w14:paraId="09FCE543" w14:textId="77777777" w:rsidR="00F72D6B" w:rsidRPr="00F72D6B" w:rsidRDefault="00F72D6B" w:rsidP="00F72D6B">
      <w:pPr>
        <w:rPr>
          <w:bCs/>
          <w:sz w:val="38"/>
          <w:szCs w:val="38"/>
        </w:rPr>
      </w:pPr>
      <w:r w:rsidRPr="00F72D6B">
        <w:rPr>
          <w:bCs/>
          <w:sz w:val="38"/>
          <w:szCs w:val="38"/>
        </w:rPr>
        <w:t>end;</w:t>
      </w:r>
    </w:p>
    <w:p w14:paraId="45F3E12E" w14:textId="77777777" w:rsidR="00F72D6B" w:rsidRPr="00F72D6B" w:rsidRDefault="00F72D6B" w:rsidP="00F72D6B">
      <w:pPr>
        <w:rPr>
          <w:bCs/>
          <w:sz w:val="38"/>
          <w:szCs w:val="38"/>
        </w:rPr>
      </w:pPr>
    </w:p>
    <w:p w14:paraId="38127123" w14:textId="77777777" w:rsidR="00F72D6B" w:rsidRPr="00F72D6B" w:rsidRDefault="00F72D6B" w:rsidP="00F72D6B">
      <w:pPr>
        <w:rPr>
          <w:bCs/>
          <w:sz w:val="38"/>
          <w:szCs w:val="38"/>
        </w:rPr>
      </w:pPr>
      <w:r w:rsidRPr="00F72D6B">
        <w:rPr>
          <w:bCs/>
          <w:sz w:val="38"/>
          <w:szCs w:val="38"/>
        </w:rPr>
        <w:t>begin</w:t>
      </w:r>
    </w:p>
    <w:p w14:paraId="368B13DF" w14:textId="77777777" w:rsidR="00F72D6B" w:rsidRPr="00F72D6B" w:rsidRDefault="00F72D6B" w:rsidP="00F72D6B">
      <w:pPr>
        <w:rPr>
          <w:bCs/>
          <w:sz w:val="38"/>
          <w:szCs w:val="38"/>
        </w:rPr>
      </w:pPr>
    </w:p>
    <w:p w14:paraId="108628C8" w14:textId="77777777" w:rsidR="00F72D6B" w:rsidRPr="00F72D6B" w:rsidRDefault="00F72D6B" w:rsidP="00F72D6B">
      <w:pPr>
        <w:rPr>
          <w:bCs/>
          <w:sz w:val="38"/>
          <w:szCs w:val="38"/>
        </w:rPr>
      </w:pPr>
      <w:r w:rsidRPr="00F72D6B">
        <w:rPr>
          <w:bCs/>
          <w:sz w:val="38"/>
          <w:szCs w:val="38"/>
        </w:rPr>
        <w:t>citire;</w:t>
      </w:r>
    </w:p>
    <w:p w14:paraId="05D7412C" w14:textId="77777777" w:rsidR="00F72D6B" w:rsidRPr="00F72D6B" w:rsidRDefault="00F72D6B" w:rsidP="00F72D6B">
      <w:pPr>
        <w:rPr>
          <w:bCs/>
          <w:sz w:val="38"/>
          <w:szCs w:val="38"/>
        </w:rPr>
      </w:pPr>
    </w:p>
    <w:p w14:paraId="2DEBF786" w14:textId="77777777" w:rsidR="00F72D6B" w:rsidRPr="00F72D6B" w:rsidRDefault="00F72D6B" w:rsidP="00F72D6B">
      <w:pPr>
        <w:rPr>
          <w:bCs/>
          <w:sz w:val="38"/>
          <w:szCs w:val="38"/>
        </w:rPr>
      </w:pPr>
      <w:r w:rsidRPr="00F72D6B">
        <w:rPr>
          <w:bCs/>
          <w:sz w:val="38"/>
          <w:szCs w:val="38"/>
        </w:rPr>
        <w:t>writeln(’cmmdc=’,cmmdc(1,n));</w:t>
      </w:r>
    </w:p>
    <w:p w14:paraId="50838E8B" w14:textId="77777777" w:rsidR="00F72D6B" w:rsidRPr="00F72D6B" w:rsidRDefault="00F72D6B" w:rsidP="00F72D6B">
      <w:pPr>
        <w:rPr>
          <w:bCs/>
          <w:sz w:val="38"/>
          <w:szCs w:val="38"/>
        </w:rPr>
      </w:pPr>
    </w:p>
    <w:p w14:paraId="6200538B" w14:textId="77777777" w:rsidR="00F72D6B" w:rsidRPr="00F72D6B" w:rsidRDefault="00F72D6B" w:rsidP="00F72D6B">
      <w:pPr>
        <w:rPr>
          <w:bCs/>
          <w:sz w:val="38"/>
          <w:szCs w:val="38"/>
        </w:rPr>
      </w:pPr>
      <w:r w:rsidRPr="00F72D6B">
        <w:rPr>
          <w:bCs/>
          <w:sz w:val="38"/>
          <w:szCs w:val="38"/>
        </w:rPr>
        <w:t>readln;</w:t>
      </w:r>
    </w:p>
    <w:p w14:paraId="4191EEA9" w14:textId="77777777" w:rsidR="00F72D6B" w:rsidRPr="00F72D6B" w:rsidRDefault="00F72D6B" w:rsidP="00F72D6B">
      <w:pPr>
        <w:rPr>
          <w:bCs/>
          <w:sz w:val="38"/>
          <w:szCs w:val="38"/>
        </w:rPr>
      </w:pPr>
    </w:p>
    <w:p w14:paraId="7EA603D2" w14:textId="6A4DC20C" w:rsidR="001712D6" w:rsidRDefault="00F72D6B" w:rsidP="00F10286">
      <w:pPr>
        <w:rPr>
          <w:bCs/>
          <w:sz w:val="38"/>
          <w:szCs w:val="38"/>
        </w:rPr>
      </w:pPr>
      <w:r w:rsidRPr="00F72D6B">
        <w:rPr>
          <w:bCs/>
          <w:sz w:val="38"/>
          <w:szCs w:val="38"/>
        </w:rPr>
        <w:t>end.</w:t>
      </w:r>
    </w:p>
    <w:p w14:paraId="441A42D1" w14:textId="3E821A73" w:rsidR="00F72D6B" w:rsidRDefault="00F72D6B" w:rsidP="00F10286">
      <w:pPr>
        <w:rPr>
          <w:bCs/>
          <w:sz w:val="38"/>
          <w:szCs w:val="38"/>
        </w:rPr>
      </w:pPr>
    </w:p>
    <w:p w14:paraId="203D9568" w14:textId="75997245" w:rsidR="00F72D6B" w:rsidRDefault="00F72D6B" w:rsidP="00F10286">
      <w:pPr>
        <w:rPr>
          <w:bCs/>
          <w:sz w:val="38"/>
          <w:szCs w:val="38"/>
        </w:rPr>
      </w:pPr>
    </w:p>
    <w:p w14:paraId="18209A37" w14:textId="77777777" w:rsidR="00742A30" w:rsidRPr="00742A30" w:rsidRDefault="00742A30" w:rsidP="00742A30">
      <w:pPr>
        <w:rPr>
          <w:bCs/>
          <w:sz w:val="38"/>
          <w:szCs w:val="38"/>
        </w:rPr>
      </w:pPr>
      <w:r w:rsidRPr="00742A30">
        <w:rPr>
          <w:bCs/>
          <w:sz w:val="38"/>
          <w:szCs w:val="38"/>
        </w:rPr>
        <w:lastRenderedPageBreak/>
        <w:t>Se considera un sir cu n elemente, initial toate egale cu n. Se imparte sirul pe jumatate, elementele din jumatatea stanga incrementandu-se, iar cele din jumatatea dreapta decrementandu-se cu o unitate. Daca exista element 'nepereche' exact la mijloc acesta ramane neschimbat. Celor doua jumatati li se aplica acelasi 'tratament' si jumatatilor jumatatilor la fel etc. pana cand se obtin secvente de cate un element.</w:t>
      </w:r>
    </w:p>
    <w:p w14:paraId="35C8F5D1" w14:textId="77777777" w:rsidR="00742A30" w:rsidRPr="00742A30" w:rsidRDefault="00742A30" w:rsidP="00742A30">
      <w:pPr>
        <w:rPr>
          <w:bCs/>
          <w:sz w:val="38"/>
          <w:szCs w:val="38"/>
        </w:rPr>
      </w:pPr>
    </w:p>
    <w:p w14:paraId="798B117D" w14:textId="77777777" w:rsidR="00742A30" w:rsidRPr="00742A30" w:rsidRDefault="00742A30" w:rsidP="00742A30">
      <w:pPr>
        <w:rPr>
          <w:bCs/>
          <w:sz w:val="38"/>
          <w:szCs w:val="38"/>
        </w:rPr>
      </w:pPr>
      <w:r w:rsidRPr="00742A30">
        <w:rPr>
          <w:bCs/>
          <w:sz w:val="38"/>
          <w:szCs w:val="38"/>
        </w:rPr>
        <w:t>program codare;</w:t>
      </w:r>
    </w:p>
    <w:p w14:paraId="672ADBF3" w14:textId="77777777" w:rsidR="00742A30" w:rsidRPr="00742A30" w:rsidRDefault="00742A30" w:rsidP="00742A30">
      <w:pPr>
        <w:rPr>
          <w:bCs/>
          <w:sz w:val="38"/>
          <w:szCs w:val="38"/>
        </w:rPr>
      </w:pPr>
    </w:p>
    <w:p w14:paraId="7244D6B6" w14:textId="77777777" w:rsidR="00742A30" w:rsidRPr="00742A30" w:rsidRDefault="00742A30" w:rsidP="00742A30">
      <w:pPr>
        <w:rPr>
          <w:bCs/>
          <w:sz w:val="38"/>
          <w:szCs w:val="38"/>
        </w:rPr>
      </w:pPr>
      <w:r w:rsidRPr="00742A30">
        <w:rPr>
          <w:bCs/>
          <w:sz w:val="38"/>
          <w:szCs w:val="38"/>
        </w:rPr>
        <w:t>var a:array[1..100] of integer;</w:t>
      </w:r>
    </w:p>
    <w:p w14:paraId="55EDF15D" w14:textId="77777777" w:rsidR="00742A30" w:rsidRPr="00742A30" w:rsidRDefault="00742A30" w:rsidP="00742A30">
      <w:pPr>
        <w:rPr>
          <w:bCs/>
          <w:sz w:val="38"/>
          <w:szCs w:val="38"/>
        </w:rPr>
      </w:pPr>
    </w:p>
    <w:p w14:paraId="24515055" w14:textId="77777777" w:rsidR="00742A30" w:rsidRPr="00742A30" w:rsidRDefault="00742A30" w:rsidP="00742A30">
      <w:pPr>
        <w:rPr>
          <w:bCs/>
          <w:sz w:val="38"/>
          <w:szCs w:val="38"/>
        </w:rPr>
      </w:pPr>
      <w:r w:rsidRPr="00742A30">
        <w:rPr>
          <w:bCs/>
          <w:sz w:val="38"/>
          <w:szCs w:val="38"/>
        </w:rPr>
        <w:t>n,i:integer;</w:t>
      </w:r>
    </w:p>
    <w:p w14:paraId="5E8394A9" w14:textId="77777777" w:rsidR="00742A30" w:rsidRPr="00742A30" w:rsidRDefault="00742A30" w:rsidP="00742A30">
      <w:pPr>
        <w:rPr>
          <w:bCs/>
          <w:sz w:val="38"/>
          <w:szCs w:val="38"/>
        </w:rPr>
      </w:pPr>
    </w:p>
    <w:p w14:paraId="78EAF1AE" w14:textId="77777777" w:rsidR="00742A30" w:rsidRPr="00742A30" w:rsidRDefault="00742A30" w:rsidP="00742A30">
      <w:pPr>
        <w:rPr>
          <w:bCs/>
          <w:sz w:val="38"/>
          <w:szCs w:val="38"/>
        </w:rPr>
      </w:pPr>
      <w:r w:rsidRPr="00742A30">
        <w:rPr>
          <w:bCs/>
          <w:sz w:val="38"/>
          <w:szCs w:val="38"/>
        </w:rPr>
        <w:t>procedure codare(p,q):integer;</w:t>
      </w:r>
    </w:p>
    <w:p w14:paraId="68469BB1" w14:textId="77777777" w:rsidR="00742A30" w:rsidRPr="00742A30" w:rsidRDefault="00742A30" w:rsidP="00742A30">
      <w:pPr>
        <w:rPr>
          <w:bCs/>
          <w:sz w:val="38"/>
          <w:szCs w:val="38"/>
        </w:rPr>
      </w:pPr>
    </w:p>
    <w:p w14:paraId="77CFBC53" w14:textId="77777777" w:rsidR="00742A30" w:rsidRPr="00742A30" w:rsidRDefault="00742A30" w:rsidP="00742A30">
      <w:pPr>
        <w:rPr>
          <w:bCs/>
          <w:sz w:val="38"/>
          <w:szCs w:val="38"/>
        </w:rPr>
      </w:pPr>
      <w:r w:rsidRPr="00742A30">
        <w:rPr>
          <w:bCs/>
          <w:sz w:val="38"/>
          <w:szCs w:val="38"/>
        </w:rPr>
        <w:lastRenderedPageBreak/>
        <w:t>var m,i:integer;</w:t>
      </w:r>
    </w:p>
    <w:p w14:paraId="7778B2FC" w14:textId="77777777" w:rsidR="00742A30" w:rsidRPr="00742A30" w:rsidRDefault="00742A30" w:rsidP="00742A30">
      <w:pPr>
        <w:rPr>
          <w:bCs/>
          <w:sz w:val="38"/>
          <w:szCs w:val="38"/>
        </w:rPr>
      </w:pPr>
    </w:p>
    <w:p w14:paraId="6C77710B" w14:textId="77777777" w:rsidR="00742A30" w:rsidRPr="00742A30" w:rsidRDefault="00742A30" w:rsidP="00742A30">
      <w:pPr>
        <w:rPr>
          <w:bCs/>
          <w:sz w:val="38"/>
          <w:szCs w:val="38"/>
        </w:rPr>
      </w:pPr>
      <w:r w:rsidRPr="00742A30">
        <w:rPr>
          <w:bCs/>
          <w:sz w:val="38"/>
          <w:szCs w:val="38"/>
        </w:rPr>
        <w:t>begin</w:t>
      </w:r>
    </w:p>
    <w:p w14:paraId="3D38AACF" w14:textId="77777777" w:rsidR="00742A30" w:rsidRPr="00742A30" w:rsidRDefault="00742A30" w:rsidP="00742A30">
      <w:pPr>
        <w:rPr>
          <w:bCs/>
          <w:sz w:val="38"/>
          <w:szCs w:val="38"/>
        </w:rPr>
      </w:pPr>
    </w:p>
    <w:p w14:paraId="41FD8BC2" w14:textId="77777777" w:rsidR="00742A30" w:rsidRPr="00742A30" w:rsidRDefault="00742A30" w:rsidP="00742A30">
      <w:pPr>
        <w:rPr>
          <w:bCs/>
          <w:sz w:val="38"/>
          <w:szCs w:val="38"/>
        </w:rPr>
      </w:pPr>
      <w:r w:rsidRPr="00742A30">
        <w:rPr>
          <w:bCs/>
          <w:sz w:val="38"/>
          <w:szCs w:val="38"/>
        </w:rPr>
        <w:t>if q-p=2 then begin a[q]:=a[q]-1;</w:t>
      </w:r>
    </w:p>
    <w:p w14:paraId="36E77309" w14:textId="77777777" w:rsidR="00742A30" w:rsidRPr="00742A30" w:rsidRDefault="00742A30" w:rsidP="00742A30">
      <w:pPr>
        <w:rPr>
          <w:bCs/>
          <w:sz w:val="38"/>
          <w:szCs w:val="38"/>
        </w:rPr>
      </w:pPr>
    </w:p>
    <w:p w14:paraId="6834E6C6" w14:textId="77777777" w:rsidR="00742A30" w:rsidRPr="00742A30" w:rsidRDefault="00742A30" w:rsidP="00742A30">
      <w:pPr>
        <w:rPr>
          <w:bCs/>
          <w:sz w:val="38"/>
          <w:szCs w:val="38"/>
        </w:rPr>
      </w:pPr>
      <w:r w:rsidRPr="00742A30">
        <w:rPr>
          <w:bCs/>
          <w:sz w:val="38"/>
          <w:szCs w:val="38"/>
        </w:rPr>
        <w:t>a[p]:=a[p]+1;</w:t>
      </w:r>
    </w:p>
    <w:p w14:paraId="50863736" w14:textId="77777777" w:rsidR="00742A30" w:rsidRPr="00742A30" w:rsidRDefault="00742A30" w:rsidP="00742A30">
      <w:pPr>
        <w:rPr>
          <w:bCs/>
          <w:sz w:val="38"/>
          <w:szCs w:val="38"/>
        </w:rPr>
      </w:pPr>
    </w:p>
    <w:p w14:paraId="4800E111" w14:textId="77777777" w:rsidR="00742A30" w:rsidRPr="00742A30" w:rsidRDefault="00742A30" w:rsidP="00742A30">
      <w:pPr>
        <w:rPr>
          <w:bCs/>
          <w:sz w:val="38"/>
          <w:szCs w:val="38"/>
        </w:rPr>
      </w:pPr>
      <w:r w:rsidRPr="00742A30">
        <w:rPr>
          <w:bCs/>
          <w:sz w:val="38"/>
          <w:szCs w:val="38"/>
        </w:rPr>
        <w:t>end</w:t>
      </w:r>
    </w:p>
    <w:p w14:paraId="64C729D5" w14:textId="77777777" w:rsidR="00742A30" w:rsidRPr="00742A30" w:rsidRDefault="00742A30" w:rsidP="00742A30">
      <w:pPr>
        <w:rPr>
          <w:bCs/>
          <w:sz w:val="38"/>
          <w:szCs w:val="38"/>
        </w:rPr>
      </w:pPr>
    </w:p>
    <w:p w14:paraId="479CB65B" w14:textId="77777777" w:rsidR="00742A30" w:rsidRPr="00742A30" w:rsidRDefault="00742A30" w:rsidP="00742A30">
      <w:pPr>
        <w:rPr>
          <w:bCs/>
          <w:sz w:val="38"/>
          <w:szCs w:val="38"/>
        </w:rPr>
      </w:pPr>
      <w:r w:rsidRPr="00742A30">
        <w:rPr>
          <w:bCs/>
          <w:sz w:val="38"/>
          <w:szCs w:val="38"/>
        </w:rPr>
        <w:t>else if q-p=1 then begin a[q]:=a[q]-1;</w:t>
      </w:r>
    </w:p>
    <w:p w14:paraId="620CA310" w14:textId="77777777" w:rsidR="00742A30" w:rsidRPr="00742A30" w:rsidRDefault="00742A30" w:rsidP="00742A30">
      <w:pPr>
        <w:rPr>
          <w:bCs/>
          <w:sz w:val="38"/>
          <w:szCs w:val="38"/>
        </w:rPr>
      </w:pPr>
    </w:p>
    <w:p w14:paraId="19D88D22" w14:textId="77777777" w:rsidR="00742A30" w:rsidRPr="00742A30" w:rsidRDefault="00742A30" w:rsidP="00742A30">
      <w:pPr>
        <w:rPr>
          <w:bCs/>
          <w:sz w:val="38"/>
          <w:szCs w:val="38"/>
        </w:rPr>
      </w:pPr>
      <w:r w:rsidRPr="00742A30">
        <w:rPr>
          <w:bCs/>
          <w:sz w:val="38"/>
          <w:szCs w:val="38"/>
        </w:rPr>
        <w:t>a[p]:=a[p]+1;</w:t>
      </w:r>
    </w:p>
    <w:p w14:paraId="23AB0F8B" w14:textId="77777777" w:rsidR="00742A30" w:rsidRPr="00742A30" w:rsidRDefault="00742A30" w:rsidP="00742A30">
      <w:pPr>
        <w:rPr>
          <w:bCs/>
          <w:sz w:val="38"/>
          <w:szCs w:val="38"/>
        </w:rPr>
      </w:pPr>
    </w:p>
    <w:p w14:paraId="74801831" w14:textId="77777777" w:rsidR="00742A30" w:rsidRPr="00742A30" w:rsidRDefault="00742A30" w:rsidP="00742A30">
      <w:pPr>
        <w:rPr>
          <w:bCs/>
          <w:sz w:val="38"/>
          <w:szCs w:val="38"/>
        </w:rPr>
      </w:pPr>
      <w:r w:rsidRPr="00742A30">
        <w:rPr>
          <w:bCs/>
          <w:sz w:val="38"/>
          <w:szCs w:val="38"/>
        </w:rPr>
        <w:t>end</w:t>
      </w:r>
    </w:p>
    <w:p w14:paraId="712D01B0" w14:textId="77777777" w:rsidR="00742A30" w:rsidRPr="00742A30" w:rsidRDefault="00742A30" w:rsidP="00742A30">
      <w:pPr>
        <w:rPr>
          <w:bCs/>
          <w:sz w:val="38"/>
          <w:szCs w:val="38"/>
        </w:rPr>
      </w:pPr>
    </w:p>
    <w:p w14:paraId="66A6C0BC" w14:textId="77777777" w:rsidR="00742A30" w:rsidRPr="00742A30" w:rsidRDefault="00742A30" w:rsidP="00742A30">
      <w:pPr>
        <w:rPr>
          <w:bCs/>
          <w:sz w:val="38"/>
          <w:szCs w:val="38"/>
        </w:rPr>
      </w:pPr>
      <w:r w:rsidRPr="00742A30">
        <w:rPr>
          <w:bCs/>
          <w:sz w:val="38"/>
          <w:szCs w:val="38"/>
        </w:rPr>
        <w:t>else if (q-p) mod 2=0 then</w:t>
      </w:r>
    </w:p>
    <w:p w14:paraId="263CD99F" w14:textId="77777777" w:rsidR="00742A30" w:rsidRPr="00742A30" w:rsidRDefault="00742A30" w:rsidP="00742A30">
      <w:pPr>
        <w:rPr>
          <w:bCs/>
          <w:sz w:val="38"/>
          <w:szCs w:val="38"/>
        </w:rPr>
      </w:pPr>
    </w:p>
    <w:p w14:paraId="07755CC4" w14:textId="77777777" w:rsidR="00742A30" w:rsidRPr="00742A30" w:rsidRDefault="00742A30" w:rsidP="00742A30">
      <w:pPr>
        <w:rPr>
          <w:bCs/>
          <w:sz w:val="38"/>
          <w:szCs w:val="38"/>
        </w:rPr>
      </w:pPr>
      <w:r w:rsidRPr="00742A30">
        <w:rPr>
          <w:bCs/>
          <w:sz w:val="38"/>
          <w:szCs w:val="38"/>
        </w:rPr>
        <w:t>begin m:=(p+q) div 2;</w:t>
      </w:r>
    </w:p>
    <w:p w14:paraId="3C7480ED" w14:textId="77777777" w:rsidR="00742A30" w:rsidRPr="00742A30" w:rsidRDefault="00742A30" w:rsidP="00742A30">
      <w:pPr>
        <w:rPr>
          <w:bCs/>
          <w:sz w:val="38"/>
          <w:szCs w:val="38"/>
        </w:rPr>
      </w:pPr>
    </w:p>
    <w:p w14:paraId="5C82E700" w14:textId="77777777" w:rsidR="00742A30" w:rsidRPr="00742A30" w:rsidRDefault="00742A30" w:rsidP="00742A30">
      <w:pPr>
        <w:rPr>
          <w:bCs/>
          <w:sz w:val="38"/>
          <w:szCs w:val="38"/>
        </w:rPr>
      </w:pPr>
      <w:r w:rsidRPr="00742A30">
        <w:rPr>
          <w:bCs/>
          <w:sz w:val="38"/>
          <w:szCs w:val="38"/>
        </w:rPr>
        <w:t>for i:=p to m-1do a[i]:=a[i]+1;</w:t>
      </w:r>
    </w:p>
    <w:p w14:paraId="24E4E236" w14:textId="77777777" w:rsidR="00742A30" w:rsidRPr="00742A30" w:rsidRDefault="00742A30" w:rsidP="00742A30">
      <w:pPr>
        <w:rPr>
          <w:bCs/>
          <w:sz w:val="38"/>
          <w:szCs w:val="38"/>
        </w:rPr>
      </w:pPr>
    </w:p>
    <w:p w14:paraId="7BC70B14" w14:textId="77777777" w:rsidR="00742A30" w:rsidRPr="00742A30" w:rsidRDefault="00742A30" w:rsidP="00742A30">
      <w:pPr>
        <w:rPr>
          <w:bCs/>
          <w:sz w:val="38"/>
          <w:szCs w:val="38"/>
        </w:rPr>
      </w:pPr>
      <w:r w:rsidRPr="00742A30">
        <w:rPr>
          <w:bCs/>
          <w:sz w:val="38"/>
          <w:szCs w:val="38"/>
        </w:rPr>
        <w:t>for i:=m+1 to q do a[i]:=a[i]-1;</w:t>
      </w:r>
    </w:p>
    <w:p w14:paraId="1E00F9D3" w14:textId="77777777" w:rsidR="00742A30" w:rsidRPr="00742A30" w:rsidRDefault="00742A30" w:rsidP="00742A30">
      <w:pPr>
        <w:rPr>
          <w:bCs/>
          <w:sz w:val="38"/>
          <w:szCs w:val="38"/>
        </w:rPr>
      </w:pPr>
    </w:p>
    <w:p w14:paraId="267CDB5C" w14:textId="77777777" w:rsidR="00742A30" w:rsidRPr="00742A30" w:rsidRDefault="00742A30" w:rsidP="00742A30">
      <w:pPr>
        <w:rPr>
          <w:bCs/>
          <w:sz w:val="38"/>
          <w:szCs w:val="38"/>
        </w:rPr>
      </w:pPr>
      <w:r w:rsidRPr="00742A30">
        <w:rPr>
          <w:bCs/>
          <w:sz w:val="38"/>
          <w:szCs w:val="38"/>
        </w:rPr>
        <w:t>codare(p,m-1);</w:t>
      </w:r>
    </w:p>
    <w:p w14:paraId="1EF82BBF" w14:textId="77777777" w:rsidR="00742A30" w:rsidRPr="00742A30" w:rsidRDefault="00742A30" w:rsidP="00742A30">
      <w:pPr>
        <w:rPr>
          <w:bCs/>
          <w:sz w:val="38"/>
          <w:szCs w:val="38"/>
        </w:rPr>
      </w:pPr>
    </w:p>
    <w:p w14:paraId="31B2F144" w14:textId="77777777" w:rsidR="00742A30" w:rsidRPr="00742A30" w:rsidRDefault="00742A30" w:rsidP="00742A30">
      <w:pPr>
        <w:rPr>
          <w:bCs/>
          <w:sz w:val="38"/>
          <w:szCs w:val="38"/>
        </w:rPr>
      </w:pPr>
      <w:r w:rsidRPr="00742A30">
        <w:rPr>
          <w:bCs/>
          <w:sz w:val="38"/>
          <w:szCs w:val="38"/>
        </w:rPr>
        <w:t>codare(m+1,q);</w:t>
      </w:r>
    </w:p>
    <w:p w14:paraId="38DE7DFE" w14:textId="77777777" w:rsidR="00742A30" w:rsidRPr="00742A30" w:rsidRDefault="00742A30" w:rsidP="00742A30">
      <w:pPr>
        <w:rPr>
          <w:bCs/>
          <w:sz w:val="38"/>
          <w:szCs w:val="38"/>
        </w:rPr>
      </w:pPr>
    </w:p>
    <w:p w14:paraId="4A944D45" w14:textId="77777777" w:rsidR="00742A30" w:rsidRPr="00742A30" w:rsidRDefault="00742A30" w:rsidP="00742A30">
      <w:pPr>
        <w:rPr>
          <w:bCs/>
          <w:sz w:val="38"/>
          <w:szCs w:val="38"/>
        </w:rPr>
      </w:pPr>
      <w:r w:rsidRPr="00742A30">
        <w:rPr>
          <w:bCs/>
          <w:sz w:val="38"/>
          <w:szCs w:val="38"/>
        </w:rPr>
        <w:t>end</w:t>
      </w:r>
    </w:p>
    <w:p w14:paraId="36651B4C" w14:textId="77777777" w:rsidR="00742A30" w:rsidRPr="00742A30" w:rsidRDefault="00742A30" w:rsidP="00742A30">
      <w:pPr>
        <w:rPr>
          <w:bCs/>
          <w:sz w:val="38"/>
          <w:szCs w:val="38"/>
        </w:rPr>
      </w:pPr>
    </w:p>
    <w:p w14:paraId="5FD4F42C" w14:textId="77777777" w:rsidR="00742A30" w:rsidRPr="00742A30" w:rsidRDefault="00742A30" w:rsidP="00742A30">
      <w:pPr>
        <w:rPr>
          <w:bCs/>
          <w:sz w:val="38"/>
          <w:szCs w:val="38"/>
        </w:rPr>
      </w:pPr>
      <w:r w:rsidRPr="00742A30">
        <w:rPr>
          <w:bCs/>
          <w:sz w:val="38"/>
          <w:szCs w:val="38"/>
        </w:rPr>
        <w:t>else</w:t>
      </w:r>
    </w:p>
    <w:p w14:paraId="07A8135B" w14:textId="77777777" w:rsidR="00742A30" w:rsidRPr="00742A30" w:rsidRDefault="00742A30" w:rsidP="00742A30">
      <w:pPr>
        <w:rPr>
          <w:bCs/>
          <w:sz w:val="38"/>
          <w:szCs w:val="38"/>
        </w:rPr>
      </w:pPr>
    </w:p>
    <w:p w14:paraId="55FB3597" w14:textId="77777777" w:rsidR="00742A30" w:rsidRPr="00742A30" w:rsidRDefault="00742A30" w:rsidP="00742A30">
      <w:pPr>
        <w:rPr>
          <w:bCs/>
          <w:sz w:val="38"/>
          <w:szCs w:val="38"/>
        </w:rPr>
      </w:pPr>
      <w:r w:rsidRPr="00742A30">
        <w:rPr>
          <w:bCs/>
          <w:sz w:val="38"/>
          <w:szCs w:val="38"/>
        </w:rPr>
        <w:t>begin m:=(p+q) div 2;</w:t>
      </w:r>
    </w:p>
    <w:p w14:paraId="2143D027" w14:textId="77777777" w:rsidR="00742A30" w:rsidRPr="00742A30" w:rsidRDefault="00742A30" w:rsidP="00742A30">
      <w:pPr>
        <w:rPr>
          <w:bCs/>
          <w:sz w:val="38"/>
          <w:szCs w:val="38"/>
        </w:rPr>
      </w:pPr>
    </w:p>
    <w:p w14:paraId="41952A08" w14:textId="77777777" w:rsidR="00742A30" w:rsidRPr="00742A30" w:rsidRDefault="00742A30" w:rsidP="00742A30">
      <w:pPr>
        <w:rPr>
          <w:bCs/>
          <w:sz w:val="38"/>
          <w:szCs w:val="38"/>
        </w:rPr>
      </w:pPr>
      <w:r w:rsidRPr="00742A30">
        <w:rPr>
          <w:bCs/>
          <w:sz w:val="38"/>
          <w:szCs w:val="38"/>
        </w:rPr>
        <w:lastRenderedPageBreak/>
        <w:t>for i:=p to m do a[i]:=a[i]+1;</w:t>
      </w:r>
    </w:p>
    <w:p w14:paraId="127A41C9" w14:textId="77777777" w:rsidR="00742A30" w:rsidRPr="00742A30" w:rsidRDefault="00742A30" w:rsidP="00742A30">
      <w:pPr>
        <w:rPr>
          <w:bCs/>
          <w:sz w:val="38"/>
          <w:szCs w:val="38"/>
        </w:rPr>
      </w:pPr>
    </w:p>
    <w:p w14:paraId="773A7D6E" w14:textId="77777777" w:rsidR="00742A30" w:rsidRPr="00742A30" w:rsidRDefault="00742A30" w:rsidP="00742A30">
      <w:pPr>
        <w:rPr>
          <w:bCs/>
          <w:sz w:val="38"/>
          <w:szCs w:val="38"/>
        </w:rPr>
      </w:pPr>
      <w:r w:rsidRPr="00742A30">
        <w:rPr>
          <w:bCs/>
          <w:sz w:val="38"/>
          <w:szCs w:val="38"/>
        </w:rPr>
        <w:t>for i:=m+1 to q do a[i]:=a[i]-1;</w:t>
      </w:r>
    </w:p>
    <w:p w14:paraId="19EAD4C2" w14:textId="77777777" w:rsidR="00742A30" w:rsidRPr="00742A30" w:rsidRDefault="00742A30" w:rsidP="00742A30">
      <w:pPr>
        <w:rPr>
          <w:bCs/>
          <w:sz w:val="38"/>
          <w:szCs w:val="38"/>
        </w:rPr>
      </w:pPr>
    </w:p>
    <w:p w14:paraId="60F0CA40" w14:textId="77777777" w:rsidR="00742A30" w:rsidRPr="00742A30" w:rsidRDefault="00742A30" w:rsidP="00742A30">
      <w:pPr>
        <w:rPr>
          <w:bCs/>
          <w:sz w:val="38"/>
          <w:szCs w:val="38"/>
        </w:rPr>
      </w:pPr>
      <w:r w:rsidRPr="00742A30">
        <w:rPr>
          <w:bCs/>
          <w:sz w:val="38"/>
          <w:szCs w:val="38"/>
        </w:rPr>
        <w:t>codare(p,m);</w:t>
      </w:r>
    </w:p>
    <w:p w14:paraId="108BE6CC" w14:textId="77777777" w:rsidR="00742A30" w:rsidRPr="00742A30" w:rsidRDefault="00742A30" w:rsidP="00742A30">
      <w:pPr>
        <w:rPr>
          <w:bCs/>
          <w:sz w:val="38"/>
          <w:szCs w:val="38"/>
        </w:rPr>
      </w:pPr>
    </w:p>
    <w:p w14:paraId="6221E903" w14:textId="77777777" w:rsidR="00742A30" w:rsidRPr="00742A30" w:rsidRDefault="00742A30" w:rsidP="00742A30">
      <w:pPr>
        <w:rPr>
          <w:bCs/>
          <w:sz w:val="38"/>
          <w:szCs w:val="38"/>
        </w:rPr>
      </w:pPr>
      <w:r w:rsidRPr="00742A30">
        <w:rPr>
          <w:bCs/>
          <w:sz w:val="38"/>
          <w:szCs w:val="38"/>
        </w:rPr>
        <w:t>codare (m+1,q);</w:t>
      </w:r>
    </w:p>
    <w:p w14:paraId="49F50E2D" w14:textId="77777777" w:rsidR="00742A30" w:rsidRPr="00742A30" w:rsidRDefault="00742A30" w:rsidP="00742A30">
      <w:pPr>
        <w:rPr>
          <w:bCs/>
          <w:sz w:val="38"/>
          <w:szCs w:val="38"/>
        </w:rPr>
      </w:pPr>
    </w:p>
    <w:p w14:paraId="592DB860" w14:textId="77777777" w:rsidR="00742A30" w:rsidRPr="00742A30" w:rsidRDefault="00742A30" w:rsidP="00742A30">
      <w:pPr>
        <w:rPr>
          <w:bCs/>
          <w:sz w:val="38"/>
          <w:szCs w:val="38"/>
        </w:rPr>
      </w:pPr>
      <w:r w:rsidRPr="00742A30">
        <w:rPr>
          <w:bCs/>
          <w:sz w:val="38"/>
          <w:szCs w:val="38"/>
        </w:rPr>
        <w:t>end;</w:t>
      </w:r>
    </w:p>
    <w:p w14:paraId="4A072785" w14:textId="77777777" w:rsidR="00742A30" w:rsidRPr="00742A30" w:rsidRDefault="00742A30" w:rsidP="00742A30">
      <w:pPr>
        <w:rPr>
          <w:bCs/>
          <w:sz w:val="38"/>
          <w:szCs w:val="38"/>
        </w:rPr>
      </w:pPr>
    </w:p>
    <w:p w14:paraId="0F8401B2" w14:textId="77777777" w:rsidR="00742A30" w:rsidRPr="00742A30" w:rsidRDefault="00742A30" w:rsidP="00742A30">
      <w:pPr>
        <w:rPr>
          <w:bCs/>
          <w:sz w:val="38"/>
          <w:szCs w:val="38"/>
        </w:rPr>
      </w:pPr>
      <w:r w:rsidRPr="00742A30">
        <w:rPr>
          <w:bCs/>
          <w:sz w:val="38"/>
          <w:szCs w:val="38"/>
        </w:rPr>
        <w:t>end;</w:t>
      </w:r>
    </w:p>
    <w:p w14:paraId="5641BE1D" w14:textId="77777777" w:rsidR="00742A30" w:rsidRPr="00742A30" w:rsidRDefault="00742A30" w:rsidP="00742A30">
      <w:pPr>
        <w:rPr>
          <w:bCs/>
          <w:sz w:val="38"/>
          <w:szCs w:val="38"/>
        </w:rPr>
      </w:pPr>
    </w:p>
    <w:p w14:paraId="33273E12" w14:textId="77777777" w:rsidR="00742A30" w:rsidRPr="00742A30" w:rsidRDefault="00742A30" w:rsidP="00742A30">
      <w:pPr>
        <w:rPr>
          <w:bCs/>
          <w:sz w:val="38"/>
          <w:szCs w:val="38"/>
        </w:rPr>
      </w:pPr>
      <w:r w:rsidRPr="00742A30">
        <w:rPr>
          <w:bCs/>
          <w:sz w:val="38"/>
          <w:szCs w:val="38"/>
        </w:rPr>
        <w:t>begin</w:t>
      </w:r>
    </w:p>
    <w:p w14:paraId="038502B9" w14:textId="77777777" w:rsidR="00742A30" w:rsidRPr="00742A30" w:rsidRDefault="00742A30" w:rsidP="00742A30">
      <w:pPr>
        <w:rPr>
          <w:bCs/>
          <w:sz w:val="38"/>
          <w:szCs w:val="38"/>
        </w:rPr>
      </w:pPr>
    </w:p>
    <w:p w14:paraId="20C61FF1" w14:textId="77777777" w:rsidR="00742A30" w:rsidRPr="00742A30" w:rsidRDefault="00742A30" w:rsidP="00742A30">
      <w:pPr>
        <w:rPr>
          <w:bCs/>
          <w:sz w:val="38"/>
          <w:szCs w:val="38"/>
        </w:rPr>
      </w:pPr>
      <w:r w:rsidRPr="00742A30">
        <w:rPr>
          <w:bCs/>
          <w:sz w:val="38"/>
          <w:szCs w:val="38"/>
        </w:rPr>
        <w:t>readln(n);</w:t>
      </w:r>
    </w:p>
    <w:p w14:paraId="6BC424E2" w14:textId="77777777" w:rsidR="00742A30" w:rsidRPr="00742A30" w:rsidRDefault="00742A30" w:rsidP="00742A30">
      <w:pPr>
        <w:rPr>
          <w:bCs/>
          <w:sz w:val="38"/>
          <w:szCs w:val="38"/>
        </w:rPr>
      </w:pPr>
    </w:p>
    <w:p w14:paraId="5EC7E51D" w14:textId="77777777" w:rsidR="00742A30" w:rsidRPr="00742A30" w:rsidRDefault="00742A30" w:rsidP="00742A30">
      <w:pPr>
        <w:rPr>
          <w:bCs/>
          <w:sz w:val="38"/>
          <w:szCs w:val="38"/>
        </w:rPr>
      </w:pPr>
      <w:r w:rsidRPr="00742A30">
        <w:rPr>
          <w:bCs/>
          <w:sz w:val="38"/>
          <w:szCs w:val="38"/>
        </w:rPr>
        <w:t>for i:=1 to n do a[i]:=n;</w:t>
      </w:r>
    </w:p>
    <w:p w14:paraId="35AD82D8" w14:textId="77777777" w:rsidR="00742A30" w:rsidRPr="00742A30" w:rsidRDefault="00742A30" w:rsidP="00742A30">
      <w:pPr>
        <w:rPr>
          <w:bCs/>
          <w:sz w:val="38"/>
          <w:szCs w:val="38"/>
        </w:rPr>
      </w:pPr>
    </w:p>
    <w:p w14:paraId="5C81753B" w14:textId="77777777" w:rsidR="00742A30" w:rsidRPr="00742A30" w:rsidRDefault="00742A30" w:rsidP="00742A30">
      <w:pPr>
        <w:rPr>
          <w:bCs/>
          <w:sz w:val="38"/>
          <w:szCs w:val="38"/>
        </w:rPr>
      </w:pPr>
      <w:r w:rsidRPr="00742A30">
        <w:rPr>
          <w:bCs/>
          <w:sz w:val="38"/>
          <w:szCs w:val="38"/>
        </w:rPr>
        <w:t>codare(1,n);</w:t>
      </w:r>
    </w:p>
    <w:p w14:paraId="6D7B2D53" w14:textId="77777777" w:rsidR="00742A30" w:rsidRPr="00742A30" w:rsidRDefault="00742A30" w:rsidP="00742A30">
      <w:pPr>
        <w:rPr>
          <w:bCs/>
          <w:sz w:val="38"/>
          <w:szCs w:val="38"/>
        </w:rPr>
      </w:pPr>
    </w:p>
    <w:p w14:paraId="2986C1A4" w14:textId="77777777" w:rsidR="00742A30" w:rsidRPr="00742A30" w:rsidRDefault="00742A30" w:rsidP="00742A30">
      <w:pPr>
        <w:rPr>
          <w:bCs/>
          <w:sz w:val="38"/>
          <w:szCs w:val="38"/>
        </w:rPr>
      </w:pPr>
      <w:r w:rsidRPr="00742A30">
        <w:rPr>
          <w:bCs/>
          <w:sz w:val="38"/>
          <w:szCs w:val="38"/>
        </w:rPr>
        <w:t>for i:=1 to n do write(a[i]:4);</w:t>
      </w:r>
    </w:p>
    <w:p w14:paraId="31BF670D" w14:textId="77777777" w:rsidR="00742A30" w:rsidRPr="00742A30" w:rsidRDefault="00742A30" w:rsidP="00742A30">
      <w:pPr>
        <w:rPr>
          <w:bCs/>
          <w:sz w:val="38"/>
          <w:szCs w:val="38"/>
        </w:rPr>
      </w:pPr>
    </w:p>
    <w:p w14:paraId="16E13996" w14:textId="77777777" w:rsidR="00742A30" w:rsidRPr="00742A30" w:rsidRDefault="00742A30" w:rsidP="00742A30">
      <w:pPr>
        <w:rPr>
          <w:bCs/>
          <w:sz w:val="38"/>
          <w:szCs w:val="38"/>
        </w:rPr>
      </w:pPr>
      <w:r w:rsidRPr="00742A30">
        <w:rPr>
          <w:bCs/>
          <w:sz w:val="38"/>
          <w:szCs w:val="38"/>
        </w:rPr>
        <w:t>writeln;</w:t>
      </w:r>
    </w:p>
    <w:p w14:paraId="596AFD7E" w14:textId="77777777" w:rsidR="00742A30" w:rsidRPr="00742A30" w:rsidRDefault="00742A30" w:rsidP="00742A30">
      <w:pPr>
        <w:rPr>
          <w:bCs/>
          <w:sz w:val="38"/>
          <w:szCs w:val="38"/>
        </w:rPr>
      </w:pPr>
    </w:p>
    <w:p w14:paraId="1AC1C9D0" w14:textId="20B846E4" w:rsidR="00F72D6B" w:rsidRDefault="00742A30" w:rsidP="00F10286">
      <w:pPr>
        <w:rPr>
          <w:bCs/>
          <w:sz w:val="38"/>
          <w:szCs w:val="38"/>
        </w:rPr>
      </w:pPr>
      <w:r w:rsidRPr="00742A30">
        <w:rPr>
          <w:bCs/>
          <w:sz w:val="38"/>
          <w:szCs w:val="38"/>
        </w:rPr>
        <w:t>end.</w:t>
      </w:r>
    </w:p>
    <w:p w14:paraId="5884524C" w14:textId="675613A9" w:rsidR="00742A30" w:rsidRDefault="00742A30" w:rsidP="00F10286">
      <w:pPr>
        <w:rPr>
          <w:bCs/>
          <w:sz w:val="38"/>
          <w:szCs w:val="38"/>
        </w:rPr>
      </w:pPr>
    </w:p>
    <w:p w14:paraId="6C3D235E" w14:textId="0082B959" w:rsidR="00742A30" w:rsidRDefault="00742A30" w:rsidP="00F10286">
      <w:pPr>
        <w:rPr>
          <w:bCs/>
          <w:sz w:val="38"/>
          <w:szCs w:val="38"/>
        </w:rPr>
      </w:pPr>
    </w:p>
    <w:p w14:paraId="320D49E6" w14:textId="42D8C9BB" w:rsidR="00742A30" w:rsidRDefault="00742A30" w:rsidP="00F10286">
      <w:pPr>
        <w:rPr>
          <w:bCs/>
          <w:sz w:val="38"/>
          <w:szCs w:val="38"/>
        </w:rPr>
      </w:pPr>
    </w:p>
    <w:p w14:paraId="11BFF3B9" w14:textId="0BF5C7D8" w:rsidR="00742A30" w:rsidRDefault="00742A30" w:rsidP="00F10286">
      <w:pPr>
        <w:rPr>
          <w:bCs/>
          <w:sz w:val="38"/>
          <w:szCs w:val="38"/>
        </w:rPr>
      </w:pPr>
    </w:p>
    <w:p w14:paraId="6F004F74" w14:textId="79F518DD" w:rsidR="00742A30" w:rsidRDefault="00742A30" w:rsidP="00F10286">
      <w:pPr>
        <w:rPr>
          <w:bCs/>
          <w:sz w:val="38"/>
          <w:szCs w:val="38"/>
        </w:rPr>
      </w:pPr>
    </w:p>
    <w:p w14:paraId="4AC7BCB6" w14:textId="6B9F77A5" w:rsidR="00742A30" w:rsidRDefault="00742A30" w:rsidP="00F10286">
      <w:pPr>
        <w:rPr>
          <w:bCs/>
          <w:sz w:val="38"/>
          <w:szCs w:val="38"/>
        </w:rPr>
      </w:pPr>
    </w:p>
    <w:p w14:paraId="5FBDD380" w14:textId="1067B855" w:rsidR="00742A30" w:rsidRDefault="00742A30" w:rsidP="00F10286">
      <w:pPr>
        <w:rPr>
          <w:bCs/>
          <w:sz w:val="38"/>
          <w:szCs w:val="38"/>
        </w:rPr>
      </w:pPr>
    </w:p>
    <w:p w14:paraId="76175EC1" w14:textId="799B160F" w:rsidR="00742A30" w:rsidRDefault="00742A30" w:rsidP="00F10286">
      <w:pPr>
        <w:rPr>
          <w:bCs/>
          <w:sz w:val="38"/>
          <w:szCs w:val="38"/>
        </w:rPr>
      </w:pPr>
    </w:p>
    <w:p w14:paraId="154BE0B9" w14:textId="6CF7E148" w:rsidR="00742A30" w:rsidRDefault="00742A30" w:rsidP="00F10286">
      <w:pPr>
        <w:rPr>
          <w:bCs/>
          <w:sz w:val="38"/>
          <w:szCs w:val="38"/>
        </w:rPr>
      </w:pPr>
    </w:p>
    <w:p w14:paraId="04C5AEBC" w14:textId="77777777" w:rsidR="00960968" w:rsidRPr="00960968" w:rsidRDefault="00960968" w:rsidP="00960968">
      <w:pPr>
        <w:rPr>
          <w:bCs/>
          <w:sz w:val="38"/>
          <w:szCs w:val="38"/>
        </w:rPr>
      </w:pPr>
      <w:r w:rsidRPr="00960968">
        <w:rPr>
          <w:bCs/>
          <w:sz w:val="38"/>
          <w:szCs w:val="38"/>
        </w:rPr>
        <w:lastRenderedPageBreak/>
        <w:t>Sa se verifice daca o valoare data x exista intr-un sir de numere intregi ordonate crescator. Se va folosi un algoritm de cautare bazat pe metoda Divide Et Impera.</w:t>
      </w:r>
    </w:p>
    <w:p w14:paraId="2ECD1A92" w14:textId="77777777" w:rsidR="00960968" w:rsidRPr="00960968" w:rsidRDefault="00960968" w:rsidP="00960968">
      <w:pPr>
        <w:rPr>
          <w:bCs/>
          <w:sz w:val="38"/>
          <w:szCs w:val="38"/>
        </w:rPr>
      </w:pPr>
    </w:p>
    <w:p w14:paraId="0D811654" w14:textId="77777777" w:rsidR="00960968" w:rsidRPr="00960968" w:rsidRDefault="00960968" w:rsidP="00960968">
      <w:pPr>
        <w:rPr>
          <w:bCs/>
          <w:sz w:val="38"/>
          <w:szCs w:val="38"/>
        </w:rPr>
      </w:pPr>
      <w:r w:rsidRPr="00960968">
        <w:rPr>
          <w:bCs/>
          <w:sz w:val="38"/>
          <w:szCs w:val="38"/>
        </w:rPr>
        <w:t>Se descompune problema in doua subprobleme de acelasi tip. Se imparte vectorul in doi subvectori: primul subvector va contine elementele pana la pozitia de mijloc, iar al doilea va fi alcatuit din elementele de dupa pozitia din mijloc. Verificam daca valoarea cautata se gaseste chiar pe pozitia din mijloc si in caz afirmativ cautarea se opreste. Daca valoarea cautata este mai mica decat elementul situat pe pozitia din mijloc, cautarea trebuie continuata in subvectorul stang, iar daca este mai mare, cautarea continua in subvectorul drept.</w:t>
      </w:r>
    </w:p>
    <w:p w14:paraId="2C424C57" w14:textId="77777777" w:rsidR="00960968" w:rsidRPr="00960968" w:rsidRDefault="00960968" w:rsidP="00960968">
      <w:pPr>
        <w:rPr>
          <w:bCs/>
          <w:sz w:val="38"/>
          <w:szCs w:val="38"/>
        </w:rPr>
      </w:pPr>
    </w:p>
    <w:p w14:paraId="06776573" w14:textId="77777777" w:rsidR="00960968" w:rsidRPr="00960968" w:rsidRDefault="00960968" w:rsidP="00960968">
      <w:pPr>
        <w:rPr>
          <w:bCs/>
          <w:sz w:val="38"/>
          <w:szCs w:val="38"/>
        </w:rPr>
      </w:pPr>
      <w:r w:rsidRPr="00960968">
        <w:rPr>
          <w:bCs/>
          <w:sz w:val="38"/>
          <w:szCs w:val="38"/>
        </w:rPr>
        <w:t>program cautare;</w:t>
      </w:r>
    </w:p>
    <w:p w14:paraId="2D7B96F7" w14:textId="77777777" w:rsidR="00960968" w:rsidRPr="00960968" w:rsidRDefault="00960968" w:rsidP="00960968">
      <w:pPr>
        <w:rPr>
          <w:bCs/>
          <w:sz w:val="38"/>
          <w:szCs w:val="38"/>
        </w:rPr>
      </w:pPr>
    </w:p>
    <w:p w14:paraId="795B3F51" w14:textId="77777777" w:rsidR="00960968" w:rsidRPr="00960968" w:rsidRDefault="00960968" w:rsidP="00960968">
      <w:pPr>
        <w:rPr>
          <w:bCs/>
          <w:sz w:val="38"/>
          <w:szCs w:val="38"/>
        </w:rPr>
      </w:pPr>
      <w:r w:rsidRPr="00960968">
        <w:rPr>
          <w:bCs/>
          <w:sz w:val="38"/>
          <w:szCs w:val="38"/>
        </w:rPr>
        <w:t>type vector=array[1..20] of integer;</w:t>
      </w:r>
    </w:p>
    <w:p w14:paraId="3C991278" w14:textId="77777777" w:rsidR="00960968" w:rsidRPr="00960968" w:rsidRDefault="00960968" w:rsidP="00960968">
      <w:pPr>
        <w:rPr>
          <w:bCs/>
          <w:sz w:val="38"/>
          <w:szCs w:val="38"/>
        </w:rPr>
      </w:pPr>
    </w:p>
    <w:p w14:paraId="57664BCD" w14:textId="77777777" w:rsidR="00960968" w:rsidRPr="00960968" w:rsidRDefault="00960968" w:rsidP="00960968">
      <w:pPr>
        <w:rPr>
          <w:bCs/>
          <w:sz w:val="38"/>
          <w:szCs w:val="38"/>
        </w:rPr>
      </w:pPr>
      <w:r w:rsidRPr="00960968">
        <w:rPr>
          <w:bCs/>
          <w:sz w:val="38"/>
          <w:szCs w:val="38"/>
        </w:rPr>
        <w:t>var v:vector;n,x,i:integer;</w:t>
      </w:r>
    </w:p>
    <w:p w14:paraId="0A76D8E2" w14:textId="77777777" w:rsidR="00960968" w:rsidRPr="00960968" w:rsidRDefault="00960968" w:rsidP="00960968">
      <w:pPr>
        <w:rPr>
          <w:bCs/>
          <w:sz w:val="38"/>
          <w:szCs w:val="38"/>
        </w:rPr>
      </w:pPr>
    </w:p>
    <w:p w14:paraId="0C6B0EAD" w14:textId="77777777" w:rsidR="00960968" w:rsidRPr="00960968" w:rsidRDefault="00960968" w:rsidP="00960968">
      <w:pPr>
        <w:rPr>
          <w:bCs/>
          <w:sz w:val="38"/>
          <w:szCs w:val="38"/>
        </w:rPr>
      </w:pPr>
      <w:r w:rsidRPr="00960968">
        <w:rPr>
          <w:bCs/>
          <w:sz w:val="38"/>
          <w:szCs w:val="38"/>
        </w:rPr>
        <w:t>function caut(p,q:integer):integer;</w:t>
      </w:r>
    </w:p>
    <w:p w14:paraId="021EBBA6" w14:textId="77777777" w:rsidR="00960968" w:rsidRPr="00960968" w:rsidRDefault="00960968" w:rsidP="00960968">
      <w:pPr>
        <w:rPr>
          <w:bCs/>
          <w:sz w:val="38"/>
          <w:szCs w:val="38"/>
        </w:rPr>
      </w:pPr>
    </w:p>
    <w:p w14:paraId="701176A4" w14:textId="77777777" w:rsidR="00960968" w:rsidRPr="00960968" w:rsidRDefault="00960968" w:rsidP="00960968">
      <w:pPr>
        <w:rPr>
          <w:bCs/>
          <w:sz w:val="38"/>
          <w:szCs w:val="38"/>
        </w:rPr>
      </w:pPr>
      <w:r w:rsidRPr="00960968">
        <w:rPr>
          <w:bCs/>
          <w:sz w:val="38"/>
          <w:szCs w:val="38"/>
        </w:rPr>
        <w:t>var mij:integer;</w:t>
      </w:r>
    </w:p>
    <w:p w14:paraId="69015947" w14:textId="77777777" w:rsidR="00960968" w:rsidRPr="00960968" w:rsidRDefault="00960968" w:rsidP="00960968">
      <w:pPr>
        <w:rPr>
          <w:bCs/>
          <w:sz w:val="38"/>
          <w:szCs w:val="38"/>
        </w:rPr>
      </w:pPr>
    </w:p>
    <w:p w14:paraId="73CAF8B1" w14:textId="77777777" w:rsidR="00960968" w:rsidRPr="00960968" w:rsidRDefault="00960968" w:rsidP="00960968">
      <w:pPr>
        <w:rPr>
          <w:bCs/>
          <w:sz w:val="38"/>
          <w:szCs w:val="38"/>
        </w:rPr>
      </w:pPr>
      <w:r w:rsidRPr="00960968">
        <w:rPr>
          <w:bCs/>
          <w:sz w:val="38"/>
          <w:szCs w:val="38"/>
        </w:rPr>
        <w:t>begin</w:t>
      </w:r>
    </w:p>
    <w:p w14:paraId="4CB3A0D3" w14:textId="77777777" w:rsidR="00960968" w:rsidRPr="00960968" w:rsidRDefault="00960968" w:rsidP="00960968">
      <w:pPr>
        <w:rPr>
          <w:bCs/>
          <w:sz w:val="38"/>
          <w:szCs w:val="38"/>
        </w:rPr>
      </w:pPr>
    </w:p>
    <w:p w14:paraId="222DA8AE" w14:textId="77777777" w:rsidR="00960968" w:rsidRPr="00960968" w:rsidRDefault="00960968" w:rsidP="00960968">
      <w:pPr>
        <w:rPr>
          <w:bCs/>
          <w:sz w:val="38"/>
          <w:szCs w:val="38"/>
        </w:rPr>
      </w:pPr>
      <w:r w:rsidRPr="00960968">
        <w:rPr>
          <w:bCs/>
          <w:sz w:val="38"/>
          <w:szCs w:val="38"/>
        </w:rPr>
        <w:t>if q&lt;p then caut:=-1</w:t>
      </w:r>
    </w:p>
    <w:p w14:paraId="4CACCF83" w14:textId="77777777" w:rsidR="00960968" w:rsidRPr="00960968" w:rsidRDefault="00960968" w:rsidP="00960968">
      <w:pPr>
        <w:rPr>
          <w:bCs/>
          <w:sz w:val="38"/>
          <w:szCs w:val="38"/>
        </w:rPr>
      </w:pPr>
    </w:p>
    <w:p w14:paraId="1CA1A630" w14:textId="77777777" w:rsidR="00960968" w:rsidRPr="00960968" w:rsidRDefault="00960968" w:rsidP="00960968">
      <w:pPr>
        <w:rPr>
          <w:bCs/>
          <w:sz w:val="38"/>
          <w:szCs w:val="38"/>
        </w:rPr>
      </w:pPr>
      <w:r w:rsidRPr="00960968">
        <w:rPr>
          <w:bCs/>
          <w:sz w:val="38"/>
          <w:szCs w:val="38"/>
        </w:rPr>
        <w:t>else</w:t>
      </w:r>
    </w:p>
    <w:p w14:paraId="007151DD" w14:textId="77777777" w:rsidR="00960968" w:rsidRPr="00960968" w:rsidRDefault="00960968" w:rsidP="00960968">
      <w:pPr>
        <w:rPr>
          <w:bCs/>
          <w:sz w:val="38"/>
          <w:szCs w:val="38"/>
        </w:rPr>
      </w:pPr>
    </w:p>
    <w:p w14:paraId="165E3745" w14:textId="77777777" w:rsidR="00960968" w:rsidRPr="00960968" w:rsidRDefault="00960968" w:rsidP="00960968">
      <w:pPr>
        <w:rPr>
          <w:bCs/>
          <w:sz w:val="38"/>
          <w:szCs w:val="38"/>
        </w:rPr>
      </w:pPr>
      <w:r w:rsidRPr="00960968">
        <w:rPr>
          <w:bCs/>
          <w:sz w:val="38"/>
          <w:szCs w:val="38"/>
        </w:rPr>
        <w:t>begin</w:t>
      </w:r>
    </w:p>
    <w:p w14:paraId="377B1D72" w14:textId="77777777" w:rsidR="00960968" w:rsidRPr="00960968" w:rsidRDefault="00960968" w:rsidP="00960968">
      <w:pPr>
        <w:rPr>
          <w:bCs/>
          <w:sz w:val="38"/>
          <w:szCs w:val="38"/>
        </w:rPr>
      </w:pPr>
    </w:p>
    <w:p w14:paraId="0925796B" w14:textId="77777777" w:rsidR="00960968" w:rsidRPr="00960968" w:rsidRDefault="00960968" w:rsidP="00960968">
      <w:pPr>
        <w:rPr>
          <w:bCs/>
          <w:sz w:val="38"/>
          <w:szCs w:val="38"/>
        </w:rPr>
      </w:pPr>
      <w:r w:rsidRPr="00960968">
        <w:rPr>
          <w:bCs/>
          <w:sz w:val="38"/>
          <w:szCs w:val="38"/>
        </w:rPr>
        <w:lastRenderedPageBreak/>
        <w:t>mij:=(p+q) div 2;</w:t>
      </w:r>
    </w:p>
    <w:p w14:paraId="7DAFB551" w14:textId="77777777" w:rsidR="00960968" w:rsidRPr="00960968" w:rsidRDefault="00960968" w:rsidP="00960968">
      <w:pPr>
        <w:rPr>
          <w:bCs/>
          <w:sz w:val="38"/>
          <w:szCs w:val="38"/>
        </w:rPr>
      </w:pPr>
    </w:p>
    <w:p w14:paraId="58CBCE26" w14:textId="77777777" w:rsidR="00960968" w:rsidRPr="00960968" w:rsidRDefault="00960968" w:rsidP="00960968">
      <w:pPr>
        <w:rPr>
          <w:bCs/>
          <w:sz w:val="38"/>
          <w:szCs w:val="38"/>
        </w:rPr>
      </w:pPr>
      <w:r w:rsidRPr="00960968">
        <w:rPr>
          <w:bCs/>
          <w:sz w:val="38"/>
          <w:szCs w:val="38"/>
        </w:rPr>
        <w:t>if v[mij]=x then caut:=mij</w:t>
      </w:r>
    </w:p>
    <w:p w14:paraId="1DB06D09" w14:textId="77777777" w:rsidR="00960968" w:rsidRPr="00960968" w:rsidRDefault="00960968" w:rsidP="00960968">
      <w:pPr>
        <w:rPr>
          <w:bCs/>
          <w:sz w:val="38"/>
          <w:szCs w:val="38"/>
        </w:rPr>
      </w:pPr>
    </w:p>
    <w:p w14:paraId="1453B4F5" w14:textId="77777777" w:rsidR="00960968" w:rsidRPr="00960968" w:rsidRDefault="00960968" w:rsidP="00960968">
      <w:pPr>
        <w:rPr>
          <w:bCs/>
          <w:sz w:val="38"/>
          <w:szCs w:val="38"/>
        </w:rPr>
      </w:pPr>
      <w:r w:rsidRPr="00960968">
        <w:rPr>
          <w:bCs/>
          <w:sz w:val="38"/>
          <w:szCs w:val="38"/>
        </w:rPr>
        <w:t>else if x&lt;v[mij] then caut:=(p,mij-1)</w:t>
      </w:r>
    </w:p>
    <w:p w14:paraId="6A51E7CE" w14:textId="77777777" w:rsidR="00960968" w:rsidRPr="00960968" w:rsidRDefault="00960968" w:rsidP="00960968">
      <w:pPr>
        <w:rPr>
          <w:bCs/>
          <w:sz w:val="38"/>
          <w:szCs w:val="38"/>
        </w:rPr>
      </w:pPr>
    </w:p>
    <w:p w14:paraId="6336AAA4" w14:textId="77777777" w:rsidR="00960968" w:rsidRPr="00960968" w:rsidRDefault="00960968" w:rsidP="00960968">
      <w:pPr>
        <w:rPr>
          <w:bCs/>
          <w:sz w:val="38"/>
          <w:szCs w:val="38"/>
        </w:rPr>
      </w:pPr>
      <w:r w:rsidRPr="00960968">
        <w:rPr>
          <w:bCs/>
          <w:sz w:val="38"/>
          <w:szCs w:val="38"/>
        </w:rPr>
        <w:t>else caut:=caut(mij+1,q);</w:t>
      </w:r>
    </w:p>
    <w:p w14:paraId="433D497E" w14:textId="77777777" w:rsidR="00960968" w:rsidRPr="00960968" w:rsidRDefault="00960968" w:rsidP="00960968">
      <w:pPr>
        <w:rPr>
          <w:bCs/>
          <w:sz w:val="38"/>
          <w:szCs w:val="38"/>
        </w:rPr>
      </w:pPr>
    </w:p>
    <w:p w14:paraId="2139408A" w14:textId="77777777" w:rsidR="00960968" w:rsidRPr="00960968" w:rsidRDefault="00960968" w:rsidP="00960968">
      <w:pPr>
        <w:rPr>
          <w:bCs/>
          <w:sz w:val="38"/>
          <w:szCs w:val="38"/>
        </w:rPr>
      </w:pPr>
      <w:r w:rsidRPr="00960968">
        <w:rPr>
          <w:bCs/>
          <w:sz w:val="38"/>
          <w:szCs w:val="38"/>
        </w:rPr>
        <w:t>end;</w:t>
      </w:r>
    </w:p>
    <w:p w14:paraId="2C6DB8D6" w14:textId="77777777" w:rsidR="00960968" w:rsidRPr="00960968" w:rsidRDefault="00960968" w:rsidP="00960968">
      <w:pPr>
        <w:rPr>
          <w:bCs/>
          <w:sz w:val="38"/>
          <w:szCs w:val="38"/>
        </w:rPr>
      </w:pPr>
    </w:p>
    <w:p w14:paraId="0858C742" w14:textId="77777777" w:rsidR="00960968" w:rsidRPr="00960968" w:rsidRDefault="00960968" w:rsidP="00960968">
      <w:pPr>
        <w:rPr>
          <w:bCs/>
          <w:sz w:val="38"/>
          <w:szCs w:val="38"/>
        </w:rPr>
      </w:pPr>
      <w:r w:rsidRPr="00960968">
        <w:rPr>
          <w:bCs/>
          <w:sz w:val="38"/>
          <w:szCs w:val="38"/>
        </w:rPr>
        <w:t>end;</w:t>
      </w:r>
    </w:p>
    <w:p w14:paraId="50E0D677" w14:textId="77777777" w:rsidR="00960968" w:rsidRPr="00960968" w:rsidRDefault="00960968" w:rsidP="00960968">
      <w:pPr>
        <w:rPr>
          <w:bCs/>
          <w:sz w:val="38"/>
          <w:szCs w:val="38"/>
        </w:rPr>
      </w:pPr>
    </w:p>
    <w:p w14:paraId="5C906281" w14:textId="77777777" w:rsidR="00960968" w:rsidRPr="00960968" w:rsidRDefault="00960968" w:rsidP="00960968">
      <w:pPr>
        <w:rPr>
          <w:bCs/>
          <w:sz w:val="38"/>
          <w:szCs w:val="38"/>
        </w:rPr>
      </w:pPr>
      <w:r w:rsidRPr="00960968">
        <w:rPr>
          <w:bCs/>
          <w:sz w:val="38"/>
          <w:szCs w:val="38"/>
        </w:rPr>
        <w:t>begin</w:t>
      </w:r>
    </w:p>
    <w:p w14:paraId="2A1FCF73" w14:textId="77777777" w:rsidR="00960968" w:rsidRPr="00960968" w:rsidRDefault="00960968" w:rsidP="00960968">
      <w:pPr>
        <w:rPr>
          <w:bCs/>
          <w:sz w:val="38"/>
          <w:szCs w:val="38"/>
        </w:rPr>
      </w:pPr>
    </w:p>
    <w:p w14:paraId="2166276D" w14:textId="77777777" w:rsidR="00960968" w:rsidRPr="00960968" w:rsidRDefault="00960968" w:rsidP="00960968">
      <w:pPr>
        <w:rPr>
          <w:bCs/>
          <w:sz w:val="38"/>
          <w:szCs w:val="38"/>
        </w:rPr>
      </w:pPr>
      <w:r w:rsidRPr="00960968">
        <w:rPr>
          <w:bCs/>
          <w:sz w:val="38"/>
          <w:szCs w:val="38"/>
        </w:rPr>
        <w:t>write(’n=’);</w:t>
      </w:r>
    </w:p>
    <w:p w14:paraId="6703405C" w14:textId="77777777" w:rsidR="00960968" w:rsidRPr="00960968" w:rsidRDefault="00960968" w:rsidP="00960968">
      <w:pPr>
        <w:rPr>
          <w:bCs/>
          <w:sz w:val="38"/>
          <w:szCs w:val="38"/>
        </w:rPr>
      </w:pPr>
    </w:p>
    <w:p w14:paraId="02C8F95E" w14:textId="77777777" w:rsidR="00960968" w:rsidRPr="00960968" w:rsidRDefault="00960968" w:rsidP="00960968">
      <w:pPr>
        <w:rPr>
          <w:bCs/>
          <w:sz w:val="38"/>
          <w:szCs w:val="38"/>
        </w:rPr>
      </w:pPr>
      <w:r w:rsidRPr="00960968">
        <w:rPr>
          <w:bCs/>
          <w:sz w:val="38"/>
          <w:szCs w:val="38"/>
        </w:rPr>
        <w:t>readln(n);</w:t>
      </w:r>
    </w:p>
    <w:p w14:paraId="73134CDC" w14:textId="77777777" w:rsidR="00960968" w:rsidRPr="00960968" w:rsidRDefault="00960968" w:rsidP="00960968">
      <w:pPr>
        <w:rPr>
          <w:bCs/>
          <w:sz w:val="38"/>
          <w:szCs w:val="38"/>
        </w:rPr>
      </w:pPr>
    </w:p>
    <w:p w14:paraId="4678793A" w14:textId="77777777" w:rsidR="00960968" w:rsidRPr="00960968" w:rsidRDefault="00960968" w:rsidP="00960968">
      <w:pPr>
        <w:rPr>
          <w:bCs/>
          <w:sz w:val="38"/>
          <w:szCs w:val="38"/>
        </w:rPr>
      </w:pPr>
      <w:r w:rsidRPr="00960968">
        <w:rPr>
          <w:bCs/>
          <w:sz w:val="38"/>
          <w:szCs w:val="38"/>
        </w:rPr>
        <w:t>write(’v[1]=’);</w:t>
      </w:r>
    </w:p>
    <w:p w14:paraId="16CF86CE" w14:textId="77777777" w:rsidR="00960968" w:rsidRPr="00960968" w:rsidRDefault="00960968" w:rsidP="00960968">
      <w:pPr>
        <w:rPr>
          <w:bCs/>
          <w:sz w:val="38"/>
          <w:szCs w:val="38"/>
        </w:rPr>
      </w:pPr>
    </w:p>
    <w:p w14:paraId="3273536B" w14:textId="77777777" w:rsidR="00960968" w:rsidRPr="00960968" w:rsidRDefault="00960968" w:rsidP="00960968">
      <w:pPr>
        <w:rPr>
          <w:bCs/>
          <w:sz w:val="38"/>
          <w:szCs w:val="38"/>
        </w:rPr>
      </w:pPr>
      <w:r w:rsidRPr="00960968">
        <w:rPr>
          <w:bCs/>
          <w:sz w:val="38"/>
          <w:szCs w:val="38"/>
        </w:rPr>
        <w:t>readln(v[1]);</w:t>
      </w:r>
    </w:p>
    <w:p w14:paraId="0D540DC2" w14:textId="77777777" w:rsidR="00960968" w:rsidRPr="00960968" w:rsidRDefault="00960968" w:rsidP="00960968">
      <w:pPr>
        <w:rPr>
          <w:bCs/>
          <w:sz w:val="38"/>
          <w:szCs w:val="38"/>
        </w:rPr>
      </w:pPr>
    </w:p>
    <w:p w14:paraId="6CA095CE" w14:textId="77777777" w:rsidR="00960968" w:rsidRPr="00960968" w:rsidRDefault="00960968" w:rsidP="00960968">
      <w:pPr>
        <w:rPr>
          <w:bCs/>
          <w:sz w:val="38"/>
          <w:szCs w:val="38"/>
        </w:rPr>
      </w:pPr>
      <w:r w:rsidRPr="00960968">
        <w:rPr>
          <w:bCs/>
          <w:sz w:val="38"/>
          <w:szCs w:val="38"/>
        </w:rPr>
        <w:t>for i:=2 to n do</w:t>
      </w:r>
    </w:p>
    <w:p w14:paraId="679FE0DE" w14:textId="77777777" w:rsidR="00960968" w:rsidRPr="00960968" w:rsidRDefault="00960968" w:rsidP="00960968">
      <w:pPr>
        <w:rPr>
          <w:bCs/>
          <w:sz w:val="38"/>
          <w:szCs w:val="38"/>
        </w:rPr>
      </w:pPr>
    </w:p>
    <w:p w14:paraId="7B82872D" w14:textId="77777777" w:rsidR="00960968" w:rsidRPr="00960968" w:rsidRDefault="00960968" w:rsidP="00960968">
      <w:pPr>
        <w:rPr>
          <w:bCs/>
          <w:sz w:val="38"/>
          <w:szCs w:val="38"/>
        </w:rPr>
      </w:pPr>
      <w:r w:rsidRPr="00960968">
        <w:rPr>
          <w:bCs/>
          <w:sz w:val="38"/>
          <w:szCs w:val="38"/>
        </w:rPr>
        <w:t>repeat</w:t>
      </w:r>
    </w:p>
    <w:p w14:paraId="5988C414" w14:textId="77777777" w:rsidR="00960968" w:rsidRPr="00960968" w:rsidRDefault="00960968" w:rsidP="00960968">
      <w:pPr>
        <w:rPr>
          <w:bCs/>
          <w:sz w:val="38"/>
          <w:szCs w:val="38"/>
        </w:rPr>
      </w:pPr>
    </w:p>
    <w:p w14:paraId="6ED7217C" w14:textId="77777777" w:rsidR="00960968" w:rsidRPr="00960968" w:rsidRDefault="00960968" w:rsidP="00960968">
      <w:pPr>
        <w:rPr>
          <w:bCs/>
          <w:sz w:val="38"/>
          <w:szCs w:val="38"/>
        </w:rPr>
      </w:pPr>
      <w:r w:rsidRPr="00960968">
        <w:rPr>
          <w:bCs/>
          <w:sz w:val="38"/>
          <w:szCs w:val="38"/>
        </w:rPr>
        <w:t>write(’v[’,i,’]=’);</w:t>
      </w:r>
    </w:p>
    <w:p w14:paraId="4E2C734E" w14:textId="77777777" w:rsidR="00960968" w:rsidRPr="00960968" w:rsidRDefault="00960968" w:rsidP="00960968">
      <w:pPr>
        <w:rPr>
          <w:bCs/>
          <w:sz w:val="38"/>
          <w:szCs w:val="38"/>
        </w:rPr>
      </w:pPr>
    </w:p>
    <w:p w14:paraId="1A50487C" w14:textId="77777777" w:rsidR="00960968" w:rsidRPr="00960968" w:rsidRDefault="00960968" w:rsidP="00960968">
      <w:pPr>
        <w:rPr>
          <w:bCs/>
          <w:sz w:val="38"/>
          <w:szCs w:val="38"/>
        </w:rPr>
      </w:pPr>
      <w:r w:rsidRPr="00960968">
        <w:rPr>
          <w:bCs/>
          <w:sz w:val="38"/>
          <w:szCs w:val="38"/>
        </w:rPr>
        <w:t>readln(v[i]);</w:t>
      </w:r>
    </w:p>
    <w:p w14:paraId="14F98C06" w14:textId="77777777" w:rsidR="00960968" w:rsidRPr="00960968" w:rsidRDefault="00960968" w:rsidP="00960968">
      <w:pPr>
        <w:rPr>
          <w:bCs/>
          <w:sz w:val="38"/>
          <w:szCs w:val="38"/>
        </w:rPr>
      </w:pPr>
    </w:p>
    <w:p w14:paraId="447D86E4" w14:textId="77777777" w:rsidR="00960968" w:rsidRPr="00960968" w:rsidRDefault="00960968" w:rsidP="00960968">
      <w:pPr>
        <w:rPr>
          <w:bCs/>
          <w:sz w:val="38"/>
          <w:szCs w:val="38"/>
        </w:rPr>
      </w:pPr>
      <w:r w:rsidRPr="00960968">
        <w:rPr>
          <w:bCs/>
          <w:sz w:val="38"/>
          <w:szCs w:val="38"/>
        </w:rPr>
        <w:t>until v[i]&gt;v[i-1];</w:t>
      </w:r>
    </w:p>
    <w:p w14:paraId="1EACA1F6" w14:textId="77777777" w:rsidR="00960968" w:rsidRPr="00960968" w:rsidRDefault="00960968" w:rsidP="00960968">
      <w:pPr>
        <w:rPr>
          <w:bCs/>
          <w:sz w:val="38"/>
          <w:szCs w:val="38"/>
        </w:rPr>
      </w:pPr>
    </w:p>
    <w:p w14:paraId="5FCE18A2" w14:textId="77777777" w:rsidR="00960968" w:rsidRPr="00960968" w:rsidRDefault="00960968" w:rsidP="00960968">
      <w:pPr>
        <w:rPr>
          <w:bCs/>
          <w:sz w:val="38"/>
          <w:szCs w:val="38"/>
        </w:rPr>
      </w:pPr>
      <w:r w:rsidRPr="00960968">
        <w:rPr>
          <w:bCs/>
          <w:sz w:val="38"/>
          <w:szCs w:val="38"/>
        </w:rPr>
        <w:t>write(’x=’);</w:t>
      </w:r>
    </w:p>
    <w:p w14:paraId="0093D686" w14:textId="77777777" w:rsidR="00960968" w:rsidRPr="00960968" w:rsidRDefault="00960968" w:rsidP="00960968">
      <w:pPr>
        <w:rPr>
          <w:bCs/>
          <w:sz w:val="38"/>
          <w:szCs w:val="38"/>
        </w:rPr>
      </w:pPr>
    </w:p>
    <w:p w14:paraId="429973B9" w14:textId="77777777" w:rsidR="00960968" w:rsidRPr="00960968" w:rsidRDefault="00960968" w:rsidP="00960968">
      <w:pPr>
        <w:rPr>
          <w:bCs/>
          <w:sz w:val="38"/>
          <w:szCs w:val="38"/>
        </w:rPr>
      </w:pPr>
      <w:r w:rsidRPr="00960968">
        <w:rPr>
          <w:bCs/>
          <w:sz w:val="38"/>
          <w:szCs w:val="38"/>
        </w:rPr>
        <w:lastRenderedPageBreak/>
        <w:t>readln(x);</w:t>
      </w:r>
    </w:p>
    <w:p w14:paraId="13F95E05" w14:textId="77777777" w:rsidR="00960968" w:rsidRPr="00960968" w:rsidRDefault="00960968" w:rsidP="00960968">
      <w:pPr>
        <w:rPr>
          <w:bCs/>
          <w:sz w:val="38"/>
          <w:szCs w:val="38"/>
        </w:rPr>
      </w:pPr>
    </w:p>
    <w:p w14:paraId="6098B4A4" w14:textId="77777777" w:rsidR="00960968" w:rsidRPr="00960968" w:rsidRDefault="00960968" w:rsidP="00960968">
      <w:pPr>
        <w:rPr>
          <w:bCs/>
          <w:sz w:val="38"/>
          <w:szCs w:val="38"/>
        </w:rPr>
      </w:pPr>
      <w:r w:rsidRPr="00960968">
        <w:rPr>
          <w:bCs/>
          <w:sz w:val="38"/>
          <w:szCs w:val="38"/>
        </w:rPr>
        <w:t>writeln(caut(1,n));</w:t>
      </w:r>
    </w:p>
    <w:p w14:paraId="5D56D4B6" w14:textId="77777777" w:rsidR="00960968" w:rsidRPr="00960968" w:rsidRDefault="00960968" w:rsidP="00960968">
      <w:pPr>
        <w:rPr>
          <w:bCs/>
          <w:sz w:val="38"/>
          <w:szCs w:val="38"/>
        </w:rPr>
      </w:pPr>
    </w:p>
    <w:p w14:paraId="7C8A89C1" w14:textId="08C339D9" w:rsidR="00742A30" w:rsidRDefault="00960968" w:rsidP="00F10286">
      <w:pPr>
        <w:rPr>
          <w:bCs/>
          <w:sz w:val="38"/>
          <w:szCs w:val="38"/>
        </w:rPr>
      </w:pPr>
      <w:r w:rsidRPr="00960968">
        <w:rPr>
          <w:bCs/>
          <w:sz w:val="38"/>
          <w:szCs w:val="38"/>
        </w:rPr>
        <w:t>end.</w:t>
      </w:r>
    </w:p>
    <w:p w14:paraId="448EE704" w14:textId="39414C3C" w:rsidR="00AC7039" w:rsidRDefault="00AC7039" w:rsidP="00F10286">
      <w:pPr>
        <w:rPr>
          <w:bCs/>
          <w:sz w:val="38"/>
          <w:szCs w:val="38"/>
        </w:rPr>
      </w:pPr>
    </w:p>
    <w:p w14:paraId="19167417" w14:textId="0D70451D" w:rsidR="00AC7039" w:rsidRDefault="00AC7039" w:rsidP="00F10286">
      <w:pPr>
        <w:rPr>
          <w:bCs/>
          <w:sz w:val="38"/>
          <w:szCs w:val="38"/>
        </w:rPr>
      </w:pPr>
    </w:p>
    <w:p w14:paraId="27182A33" w14:textId="6517B700" w:rsidR="00AC7039" w:rsidRDefault="00AC7039" w:rsidP="00F10286">
      <w:pPr>
        <w:rPr>
          <w:bCs/>
          <w:sz w:val="38"/>
          <w:szCs w:val="38"/>
        </w:rPr>
      </w:pPr>
    </w:p>
    <w:p w14:paraId="59D457FC" w14:textId="42404859" w:rsidR="00AC7039" w:rsidRDefault="00AC7039" w:rsidP="00F10286">
      <w:pPr>
        <w:rPr>
          <w:bCs/>
          <w:sz w:val="38"/>
          <w:szCs w:val="38"/>
        </w:rPr>
      </w:pPr>
    </w:p>
    <w:p w14:paraId="37244417" w14:textId="05550452" w:rsidR="00AC7039" w:rsidRDefault="00AC7039" w:rsidP="00F10286">
      <w:pPr>
        <w:rPr>
          <w:bCs/>
          <w:sz w:val="38"/>
          <w:szCs w:val="38"/>
        </w:rPr>
      </w:pPr>
    </w:p>
    <w:p w14:paraId="299368BA" w14:textId="17255E1F" w:rsidR="00AC7039" w:rsidRDefault="00AC7039" w:rsidP="00F10286">
      <w:pPr>
        <w:rPr>
          <w:bCs/>
          <w:sz w:val="38"/>
          <w:szCs w:val="38"/>
        </w:rPr>
      </w:pPr>
    </w:p>
    <w:p w14:paraId="0F9887BB" w14:textId="699BDAD0" w:rsidR="00AC7039" w:rsidRDefault="00AC7039" w:rsidP="00F10286">
      <w:pPr>
        <w:rPr>
          <w:bCs/>
          <w:sz w:val="38"/>
          <w:szCs w:val="38"/>
        </w:rPr>
      </w:pPr>
    </w:p>
    <w:p w14:paraId="1B263B27" w14:textId="24B7F5A0" w:rsidR="00AC7039" w:rsidRDefault="00AC7039" w:rsidP="00F10286">
      <w:pPr>
        <w:rPr>
          <w:bCs/>
          <w:sz w:val="38"/>
          <w:szCs w:val="38"/>
        </w:rPr>
      </w:pPr>
    </w:p>
    <w:p w14:paraId="4056C647" w14:textId="5C0172C0" w:rsidR="00AC7039" w:rsidRDefault="00AC7039" w:rsidP="00F10286">
      <w:pPr>
        <w:rPr>
          <w:bCs/>
          <w:sz w:val="38"/>
          <w:szCs w:val="38"/>
        </w:rPr>
      </w:pPr>
    </w:p>
    <w:p w14:paraId="3E9C0B3D" w14:textId="0367F4B0" w:rsidR="00AC7039" w:rsidRDefault="00AC7039" w:rsidP="00F10286">
      <w:pPr>
        <w:rPr>
          <w:bCs/>
          <w:sz w:val="38"/>
          <w:szCs w:val="38"/>
        </w:rPr>
      </w:pPr>
    </w:p>
    <w:p w14:paraId="4622A907" w14:textId="3ABB4803" w:rsidR="00AC7039" w:rsidRDefault="00AC7039" w:rsidP="00F10286">
      <w:pPr>
        <w:rPr>
          <w:bCs/>
          <w:sz w:val="38"/>
          <w:szCs w:val="38"/>
        </w:rPr>
      </w:pPr>
    </w:p>
    <w:p w14:paraId="1A61EF00" w14:textId="6FA6A81A" w:rsidR="00AC7039" w:rsidRDefault="00AC7039" w:rsidP="00F10286">
      <w:pPr>
        <w:rPr>
          <w:bCs/>
          <w:sz w:val="38"/>
          <w:szCs w:val="38"/>
        </w:rPr>
      </w:pPr>
    </w:p>
    <w:p w14:paraId="678BCEB3" w14:textId="111FF4F4" w:rsidR="00AC7039" w:rsidRDefault="00AC7039" w:rsidP="00F10286">
      <w:pPr>
        <w:rPr>
          <w:b/>
          <w:sz w:val="80"/>
          <w:szCs w:val="80"/>
        </w:rPr>
      </w:pPr>
      <w:r>
        <w:rPr>
          <w:b/>
          <w:sz w:val="80"/>
          <w:szCs w:val="80"/>
        </w:rPr>
        <w:lastRenderedPageBreak/>
        <w:t>Bibliografie:</w:t>
      </w:r>
    </w:p>
    <w:p w14:paraId="1204F2AF" w14:textId="01033B78" w:rsidR="00AC7039" w:rsidRDefault="00227BB7" w:rsidP="00F10286">
      <w:pPr>
        <w:rPr>
          <w:bCs/>
          <w:sz w:val="56"/>
          <w:szCs w:val="56"/>
        </w:rPr>
      </w:pPr>
      <w:hyperlink r:id="rId12" w:history="1">
        <w:r w:rsidR="004435FF" w:rsidRPr="00ED7330">
          <w:rPr>
            <w:rStyle w:val="Hyperlink"/>
            <w:bCs/>
            <w:sz w:val="56"/>
            <w:szCs w:val="56"/>
          </w:rPr>
          <w:t>http://www.creeaza.com/referate/informatica/Metoda-de-programare-DIVIDE-ET449.php</w:t>
        </w:r>
      </w:hyperlink>
    </w:p>
    <w:p w14:paraId="793EE0F6" w14:textId="5712074C" w:rsidR="004435FF" w:rsidRDefault="00227BB7" w:rsidP="00F10286">
      <w:pPr>
        <w:rPr>
          <w:bCs/>
          <w:sz w:val="56"/>
          <w:szCs w:val="56"/>
        </w:rPr>
      </w:pPr>
      <w:hyperlink r:id="rId13" w:history="1">
        <w:r w:rsidR="004435FF" w:rsidRPr="00ED7330">
          <w:rPr>
            <w:rStyle w:val="Hyperlink"/>
            <w:bCs/>
            <w:sz w:val="56"/>
            <w:szCs w:val="56"/>
          </w:rPr>
          <w:t>http://prohorenco.blogspot.com/2017/05/tehnici-de-programare-desparte-si.html?m=1</w:t>
        </w:r>
      </w:hyperlink>
    </w:p>
    <w:p w14:paraId="59FCFDE7" w14:textId="7B34CF26" w:rsidR="004435FF" w:rsidRDefault="00227BB7" w:rsidP="00F10286">
      <w:pPr>
        <w:rPr>
          <w:bCs/>
          <w:sz w:val="56"/>
          <w:szCs w:val="56"/>
        </w:rPr>
      </w:pPr>
      <w:hyperlink r:id="rId14" w:history="1">
        <w:r w:rsidR="00822256" w:rsidRPr="00ED7330">
          <w:rPr>
            <w:rStyle w:val="Hyperlink"/>
            <w:bCs/>
            <w:sz w:val="56"/>
            <w:szCs w:val="56"/>
          </w:rPr>
          <w:t>http://www.scritub.com/stiinta/informatica/METODA-DIVIDE-ET-IMPERA25186243.php</w:t>
        </w:r>
      </w:hyperlink>
    </w:p>
    <w:p w14:paraId="283978C0" w14:textId="77777777" w:rsidR="00822256" w:rsidRPr="007F6D32" w:rsidRDefault="00822256" w:rsidP="00F10286">
      <w:pPr>
        <w:rPr>
          <w:bCs/>
          <w:sz w:val="56"/>
          <w:szCs w:val="56"/>
        </w:rPr>
      </w:pPr>
    </w:p>
    <w:p w14:paraId="0A7E4476" w14:textId="77777777" w:rsidR="00F72D6B" w:rsidRPr="00F10286" w:rsidRDefault="00F72D6B" w:rsidP="00F10286">
      <w:pPr>
        <w:rPr>
          <w:bCs/>
          <w:sz w:val="38"/>
          <w:szCs w:val="38"/>
        </w:rPr>
      </w:pPr>
    </w:p>
    <w:sectPr w:rsidR="00F72D6B" w:rsidRPr="00F10286">
      <w:footerReference w:type="default" r:id="rId15"/>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BF9C5" w14:textId="77777777" w:rsidR="00882B9D" w:rsidRDefault="00882B9D">
      <w:pPr>
        <w:spacing w:after="0" w:line="240" w:lineRule="auto"/>
      </w:pPr>
      <w:r>
        <w:separator/>
      </w:r>
    </w:p>
  </w:endnote>
  <w:endnote w:type="continuationSeparator" w:id="0">
    <w:p w14:paraId="330B9E43" w14:textId="77777777" w:rsidR="00882B9D" w:rsidRDefault="0088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ACF3C52" w:usb2="00000016" w:usb3="00000000" w:csb0="0004001F" w:csb1="00000000"/>
  </w:font>
  <w:font w:name="Segoe U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39C27A22" w14:textId="77777777" w:rsidR="00981E49" w:rsidRDefault="00C12042">
        <w:pPr>
          <w:pStyle w:val="Subsol"/>
        </w:pPr>
        <w:r>
          <w:fldChar w:fldCharType="begin"/>
        </w:r>
        <w:r>
          <w:instrText xml:space="preserve"> PAGE   \* MERGEFORMAT </w:instrText>
        </w:r>
        <w:r>
          <w:fldChar w:fldCharType="separate"/>
        </w:r>
        <w:r w:rsidR="0054630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75A71" w14:textId="77777777" w:rsidR="00882B9D" w:rsidRDefault="00882B9D">
      <w:pPr>
        <w:spacing w:after="0" w:line="240" w:lineRule="auto"/>
      </w:pPr>
      <w:r>
        <w:separator/>
      </w:r>
    </w:p>
  </w:footnote>
  <w:footnote w:type="continuationSeparator" w:id="0">
    <w:p w14:paraId="0091F15A" w14:textId="77777777" w:rsidR="00882B9D" w:rsidRDefault="0088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886"/>
    <w:multiLevelType w:val="hybridMultilevel"/>
    <w:tmpl w:val="87D45F22"/>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15:restartNumberingAfterBreak="0">
    <w:nsid w:val="19B27AFF"/>
    <w:multiLevelType w:val="hybridMultilevel"/>
    <w:tmpl w:val="A2F657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E2F7D74"/>
    <w:multiLevelType w:val="hybridMultilevel"/>
    <w:tmpl w:val="4580A16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024E3"/>
    <w:multiLevelType w:val="hybridMultilevel"/>
    <w:tmpl w:val="C55CF77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erotat"/>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734274"/>
    <w:multiLevelType w:val="hybridMultilevel"/>
    <w:tmpl w:val="28DC00DE"/>
    <w:lvl w:ilvl="0" w:tplc="08B453DE">
      <w:start w:val="1"/>
      <w:numFmt w:val="bullet"/>
      <w:pStyle w:val="Listcumarcatori"/>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E32B1"/>
    <w:multiLevelType w:val="hybridMultilevel"/>
    <w:tmpl w:val="E2DCCA24"/>
    <w:lvl w:ilvl="0" w:tplc="FFFFFFFF">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13"/>
  </w:num>
  <w:num w:numId="3">
    <w:abstractNumId w:val="13"/>
  </w:num>
  <w:num w:numId="4">
    <w:abstractNumId w:val="13"/>
  </w:num>
  <w:num w:numId="5">
    <w:abstractNumId w:val="13"/>
  </w:num>
  <w:num w:numId="6">
    <w:abstractNumId w:val="8"/>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4"/>
  </w:num>
  <w:num w:numId="18">
    <w:abstractNumId w:val="10"/>
  </w:num>
  <w:num w:numId="19">
    <w:abstractNumId w:val="12"/>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B6"/>
    <w:rsid w:val="00067D44"/>
    <w:rsid w:val="000A4F43"/>
    <w:rsid w:val="00135D67"/>
    <w:rsid w:val="00147EFE"/>
    <w:rsid w:val="001712D6"/>
    <w:rsid w:val="00227BB7"/>
    <w:rsid w:val="00237C63"/>
    <w:rsid w:val="002F1E9E"/>
    <w:rsid w:val="00306596"/>
    <w:rsid w:val="00352450"/>
    <w:rsid w:val="003B40E1"/>
    <w:rsid w:val="003F6925"/>
    <w:rsid w:val="004435FF"/>
    <w:rsid w:val="00483C93"/>
    <w:rsid w:val="004D1C37"/>
    <w:rsid w:val="0054630D"/>
    <w:rsid w:val="00645677"/>
    <w:rsid w:val="00664D6A"/>
    <w:rsid w:val="007046AC"/>
    <w:rsid w:val="00742A30"/>
    <w:rsid w:val="00784E32"/>
    <w:rsid w:val="007F6D32"/>
    <w:rsid w:val="008212FC"/>
    <w:rsid w:val="00822256"/>
    <w:rsid w:val="00882B9D"/>
    <w:rsid w:val="008862B6"/>
    <w:rsid w:val="008935F3"/>
    <w:rsid w:val="009606FD"/>
    <w:rsid w:val="00960968"/>
    <w:rsid w:val="00981E49"/>
    <w:rsid w:val="00A30BC4"/>
    <w:rsid w:val="00A33B29"/>
    <w:rsid w:val="00A7533B"/>
    <w:rsid w:val="00AC7039"/>
    <w:rsid w:val="00C12042"/>
    <w:rsid w:val="00EC5C64"/>
    <w:rsid w:val="00EF7F8E"/>
    <w:rsid w:val="00F10286"/>
    <w:rsid w:val="00F71CC0"/>
    <w:rsid w:val="00F72D6B"/>
    <w:rsid w:val="00F735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98375B"/>
  <w15:chartTrackingRefBased/>
  <w15:docId w15:val="{D6D3E212-E715-544B-BDAC-A637CBC1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ro-RO" w:eastAsia="ja-JP" w:bidi="ro-RO"/>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0"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042"/>
  </w:style>
  <w:style w:type="paragraph" w:styleId="Titlu1">
    <w:name w:val="heading 1"/>
    <w:basedOn w:val="Normal"/>
    <w:next w:val="Normal"/>
    <w:link w:val="Titlu1Caracte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lu2">
    <w:name w:val="heading 2"/>
    <w:basedOn w:val="Normal"/>
    <w:next w:val="Normal"/>
    <w:link w:val="Titlu2Caracte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lu3">
    <w:name w:val="heading 3"/>
    <w:basedOn w:val="Normal"/>
    <w:next w:val="Normal"/>
    <w:link w:val="Titlu3Caracte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lu4">
    <w:name w:val="heading 4"/>
    <w:basedOn w:val="Normal"/>
    <w:next w:val="Normal"/>
    <w:link w:val="Titlu4Caracte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lu5">
    <w:name w:val="heading 5"/>
    <w:basedOn w:val="Normal"/>
    <w:next w:val="Normal"/>
    <w:link w:val="Titlu5Caracte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lu6">
    <w:name w:val="heading 6"/>
    <w:basedOn w:val="Normal"/>
    <w:next w:val="Normal"/>
    <w:link w:val="Titlu6Caracte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lu7">
    <w:name w:val="heading 7"/>
    <w:basedOn w:val="Normal"/>
    <w:next w:val="Normal"/>
    <w:link w:val="Titlu7Caracte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lu8">
    <w:name w:val="heading 8"/>
    <w:basedOn w:val="Normal"/>
    <w:next w:val="Normal"/>
    <w:link w:val="Titlu8Caracte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lu9">
    <w:name w:val="heading 9"/>
    <w:basedOn w:val="Normal"/>
    <w:next w:val="Normal"/>
    <w:link w:val="Titlu9Caracte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caps/>
      <w:color w:val="2A2A2A" w:themeColor="text2"/>
      <w:sz w:val="90"/>
      <w:szCs w:val="32"/>
    </w:rPr>
  </w:style>
  <w:style w:type="character" w:customStyle="1" w:styleId="Titlu2Caracter">
    <w:name w:val="Titlu 2 Caracter"/>
    <w:basedOn w:val="Fontdeparagrafimplicit"/>
    <w:link w:val="Titlu2"/>
    <w:uiPriority w:val="9"/>
    <w:rPr>
      <w:rFonts w:asciiTheme="majorHAnsi" w:hAnsiTheme="majorHAnsi" w:cstheme="majorBidi"/>
      <w:b/>
      <w:caps/>
      <w:color w:val="2A2A2A" w:themeColor="text2"/>
      <w:sz w:val="28"/>
      <w:szCs w:val="26"/>
    </w:rPr>
  </w:style>
  <w:style w:type="paragraph" w:styleId="Listcumarcatori">
    <w:name w:val="List Bullet"/>
    <w:basedOn w:val="Normal"/>
    <w:uiPriority w:val="12"/>
    <w:qFormat/>
    <w:pPr>
      <w:numPr>
        <w:numId w:val="7"/>
      </w:numPr>
      <w:spacing w:after="160"/>
    </w:pPr>
    <w:rPr>
      <w:i/>
      <w:szCs w:val="20"/>
    </w:rPr>
  </w:style>
  <w:style w:type="character" w:styleId="Textsubstituent">
    <w:name w:val="Placeholder Text"/>
    <w:basedOn w:val="Fontdeparagrafimplicit"/>
    <w:uiPriority w:val="99"/>
    <w:semiHidden/>
    <w:rPr>
      <w:color w:val="808080"/>
    </w:rPr>
  </w:style>
  <w:style w:type="paragraph" w:styleId="Citat">
    <w:name w:val="Quote"/>
    <w:basedOn w:val="Normal"/>
    <w:next w:val="Normal"/>
    <w:link w:val="CitatCaracter"/>
    <w:uiPriority w:val="10"/>
    <w:qFormat/>
    <w:pPr>
      <w:spacing w:before="320" w:after="320" w:line="264" w:lineRule="auto"/>
      <w:contextualSpacing/>
    </w:pPr>
    <w:rPr>
      <w:b/>
      <w:iCs/>
      <w:color w:val="F75952" w:themeColor="accent1"/>
      <w:sz w:val="54"/>
    </w:rPr>
  </w:style>
  <w:style w:type="character" w:customStyle="1" w:styleId="CitatCaracter">
    <w:name w:val="Citat Caracter"/>
    <w:basedOn w:val="Fontdeparagrafimplicit"/>
    <w:link w:val="Citat"/>
    <w:uiPriority w:val="10"/>
    <w:rPr>
      <w:b/>
      <w:iCs/>
      <w:color w:val="F75952" w:themeColor="accent1"/>
      <w:sz w:val="54"/>
    </w:rPr>
  </w:style>
  <w:style w:type="table" w:styleId="Tabelgril">
    <w:name w:val="Table Grid"/>
    <w:basedOn w:val="Tabel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color w:val="F75952" w:themeColor="accent1"/>
    </w:rPr>
  </w:style>
  <w:style w:type="character" w:customStyle="1" w:styleId="Titlu4Caracter">
    <w:name w:val="Titlu 4 Caracter"/>
    <w:basedOn w:val="Fontdeparagrafimplicit"/>
    <w:link w:val="Titlu4"/>
    <w:uiPriority w:val="9"/>
    <w:semiHidden/>
    <w:rPr>
      <w:rFonts w:asciiTheme="majorHAnsi" w:eastAsiaTheme="majorEastAsia" w:hAnsiTheme="majorHAnsi" w:cstheme="majorBidi"/>
      <w:b/>
      <w:i/>
      <w:iCs/>
      <w:color w:val="2A2A2A" w:themeColor="text2"/>
    </w:rPr>
  </w:style>
  <w:style w:type="character" w:customStyle="1" w:styleId="Titlu5Caracter">
    <w:name w:val="Titlu 5 Caracter"/>
    <w:basedOn w:val="Fontdeparagrafimplicit"/>
    <w:link w:val="Titlu5"/>
    <w:uiPriority w:val="9"/>
    <w:semiHidden/>
    <w:rPr>
      <w:rFonts w:asciiTheme="majorHAnsi" w:eastAsiaTheme="majorEastAsia" w:hAnsiTheme="majorHAnsi" w:cstheme="majorBidi"/>
      <w:b/>
      <w:i/>
    </w:rPr>
  </w:style>
  <w:style w:type="character" w:customStyle="1" w:styleId="Titlu6Caracter">
    <w:name w:val="Titlu 6 Caracter"/>
    <w:basedOn w:val="Fontdeparagrafimplicit"/>
    <w:link w:val="Titlu6"/>
    <w:uiPriority w:val="9"/>
    <w:semiHidden/>
    <w:rPr>
      <w:rFonts w:asciiTheme="majorHAnsi" w:eastAsiaTheme="majorEastAsia" w:hAnsiTheme="majorHAnsi" w:cstheme="majorBidi"/>
      <w:b/>
      <w:caps/>
      <w:color w:val="2A2A2A" w:themeColor="text2"/>
    </w:rPr>
  </w:style>
  <w:style w:type="character" w:customStyle="1" w:styleId="Titlu7Caracter">
    <w:name w:val="Titlu 7 Caracter"/>
    <w:basedOn w:val="Fontdeparagrafimplicit"/>
    <w:link w:val="Titlu7"/>
    <w:uiPriority w:val="9"/>
    <w:semiHidden/>
    <w:rPr>
      <w:rFonts w:asciiTheme="majorHAnsi" w:eastAsiaTheme="majorEastAsia" w:hAnsiTheme="majorHAnsi" w:cstheme="majorBidi"/>
      <w:b/>
      <w:iCs/>
      <w:color w:val="F75952" w:themeColor="accent1"/>
      <w:sz w:val="20"/>
    </w:rPr>
  </w:style>
  <w:style w:type="character" w:customStyle="1" w:styleId="Titlu8Caracter">
    <w:name w:val="Titlu 8 Caracter"/>
    <w:basedOn w:val="Fontdeparagrafimplicit"/>
    <w:link w:val="Titlu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lu9Caracter">
    <w:name w:val="Titlu 9 Caracter"/>
    <w:basedOn w:val="Fontdeparagrafimplicit"/>
    <w:link w:val="Titlu9"/>
    <w:uiPriority w:val="9"/>
    <w:semiHidden/>
    <w:rPr>
      <w:rFonts w:asciiTheme="majorHAnsi" w:eastAsiaTheme="majorEastAsia" w:hAnsiTheme="majorHAnsi" w:cstheme="majorBidi"/>
      <w:b/>
      <w:i/>
      <w:iCs/>
      <w:sz w:val="20"/>
      <w:szCs w:val="21"/>
    </w:rPr>
  </w:style>
  <w:style w:type="character" w:styleId="Accentuat">
    <w:name w:val="Emphasis"/>
    <w:basedOn w:val="Fontdeparagrafimplicit"/>
    <w:uiPriority w:val="10"/>
    <w:qFormat/>
    <w:rPr>
      <w:b w:val="0"/>
      <w:i w:val="0"/>
      <w:iCs/>
      <w:color w:val="F75952" w:themeColor="accent1"/>
    </w:rPr>
  </w:style>
  <w:style w:type="paragraph" w:styleId="Citatintens">
    <w:name w:val="Intense Quote"/>
    <w:basedOn w:val="Normal"/>
    <w:next w:val="Normal"/>
    <w:link w:val="CitatintensCaracter"/>
    <w:uiPriority w:val="30"/>
    <w:semiHidden/>
    <w:unhideWhenUsed/>
    <w:qFormat/>
    <w:pPr>
      <w:spacing w:before="320" w:after="320" w:line="264" w:lineRule="auto"/>
      <w:contextualSpacing/>
    </w:pPr>
    <w:rPr>
      <w:b/>
      <w:i/>
      <w:iCs/>
      <w:color w:val="F75952" w:themeColor="accent1"/>
      <w:sz w:val="54"/>
    </w:rPr>
  </w:style>
  <w:style w:type="character" w:customStyle="1" w:styleId="CitatintensCaracter">
    <w:name w:val="Citat intens Caracter"/>
    <w:basedOn w:val="Fontdeparagrafimplicit"/>
    <w:link w:val="Citatintens"/>
    <w:uiPriority w:val="30"/>
    <w:semiHidden/>
    <w:rPr>
      <w:b/>
      <w:i/>
      <w:iCs/>
      <w:color w:val="F75952" w:themeColor="accent1"/>
      <w:sz w:val="54"/>
    </w:rPr>
  </w:style>
  <w:style w:type="paragraph" w:styleId="Listparagraf">
    <w:name w:val="List Paragraph"/>
    <w:basedOn w:val="Normal"/>
    <w:uiPriority w:val="34"/>
    <w:unhideWhenUsed/>
    <w:qFormat/>
    <w:pPr>
      <w:contextualSpacing/>
    </w:pPr>
    <w:rPr>
      <w:i/>
    </w:rPr>
  </w:style>
  <w:style w:type="paragraph" w:styleId="Legend">
    <w:name w:val="caption"/>
    <w:basedOn w:val="Normal"/>
    <w:next w:val="Normal"/>
    <w:uiPriority w:val="35"/>
    <w:semiHidden/>
    <w:unhideWhenUsed/>
    <w:qFormat/>
    <w:pPr>
      <w:spacing w:line="240" w:lineRule="auto"/>
    </w:pPr>
    <w:rPr>
      <w:i/>
      <w:iCs/>
      <w:sz w:val="20"/>
      <w:szCs w:val="18"/>
    </w:rPr>
  </w:style>
  <w:style w:type="paragraph" w:styleId="Titlucuprins">
    <w:name w:val="TOC Heading"/>
    <w:basedOn w:val="Titlu1"/>
    <w:next w:val="Normal"/>
    <w:uiPriority w:val="38"/>
    <w:qFormat/>
    <w:pPr>
      <w:spacing w:after="1320"/>
      <w:outlineLvl w:val="9"/>
    </w:pPr>
  </w:style>
  <w:style w:type="paragraph" w:styleId="Subsol">
    <w:name w:val="footer"/>
    <w:basedOn w:val="Normal"/>
    <w:link w:val="SubsolCaracter"/>
    <w:uiPriority w:val="99"/>
    <w:unhideWhenUsed/>
    <w:qFormat/>
    <w:pPr>
      <w:spacing w:after="0" w:line="240" w:lineRule="auto"/>
    </w:pPr>
    <w:rPr>
      <w:b/>
      <w:color w:val="F75952" w:themeColor="accent1"/>
      <w:sz w:val="38"/>
      <w:szCs w:val="38"/>
    </w:rPr>
  </w:style>
  <w:style w:type="character" w:customStyle="1" w:styleId="SubsolCaracter">
    <w:name w:val="Subsol Caracter"/>
    <w:basedOn w:val="Fontdeparagrafimplicit"/>
    <w:link w:val="Subsol"/>
    <w:uiPriority w:val="99"/>
    <w:rPr>
      <w:b/>
      <w:color w:val="F75952" w:themeColor="accent1"/>
      <w:sz w:val="38"/>
      <w:szCs w:val="38"/>
    </w:rPr>
  </w:style>
  <w:style w:type="paragraph" w:styleId="TextnBalon">
    <w:name w:val="Balloon Text"/>
    <w:basedOn w:val="Normal"/>
    <w:link w:val="TextnBalonCaracter"/>
    <w:uiPriority w:val="99"/>
    <w:semiHidden/>
    <w:unhideWhenUsed/>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Pr>
      <w:rFonts w:ascii="Segoe UI" w:hAnsi="Segoe UI" w:cs="Segoe UI"/>
      <w:sz w:val="18"/>
      <w:szCs w:val="18"/>
    </w:rPr>
  </w:style>
  <w:style w:type="character" w:styleId="Accentuareintens">
    <w:name w:val="Intense Emphasis"/>
    <w:basedOn w:val="Fontdeparagrafimplicit"/>
    <w:uiPriority w:val="21"/>
    <w:semiHidden/>
    <w:unhideWhenUsed/>
    <w:qFormat/>
    <w:rPr>
      <w:b/>
      <w:i/>
      <w:iCs/>
      <w:caps/>
      <w:smallCaps w:val="0"/>
      <w:color w:val="F75952" w:themeColor="accent1"/>
    </w:rPr>
  </w:style>
  <w:style w:type="character" w:styleId="Referireintens">
    <w:name w:val="Intense Reference"/>
    <w:basedOn w:val="Fontdeparagrafimplicit"/>
    <w:uiPriority w:val="32"/>
    <w:semiHidden/>
    <w:unhideWhenUsed/>
    <w:qFormat/>
    <w:rPr>
      <w:b/>
      <w:bCs/>
      <w:caps/>
      <w:smallCaps w:val="0"/>
      <w:color w:val="3E3E3E" w:themeColor="text2" w:themeTint="E6"/>
      <w:spacing w:val="0"/>
    </w:rPr>
  </w:style>
  <w:style w:type="character" w:styleId="Robust">
    <w:name w:val="Strong"/>
    <w:basedOn w:val="Fontdeparagrafimplicit"/>
    <w:uiPriority w:val="8"/>
    <w:semiHidden/>
    <w:unhideWhenUsed/>
    <w:qFormat/>
    <w:rPr>
      <w:b/>
      <w:bCs/>
      <w:color w:val="3E3E3E" w:themeColor="text2" w:themeTint="E6"/>
    </w:rPr>
  </w:style>
  <w:style w:type="character" w:styleId="Accentuaresubtil">
    <w:name w:val="Subtle Emphasis"/>
    <w:basedOn w:val="Fontdeparagrafimplicit"/>
    <w:uiPriority w:val="19"/>
    <w:semiHidden/>
    <w:unhideWhenUsed/>
    <w:qFormat/>
    <w:rPr>
      <w:i/>
      <w:iCs/>
      <w:color w:val="5F5F5F" w:themeColor="text2" w:themeTint="BF"/>
    </w:rPr>
  </w:style>
  <w:style w:type="character" w:styleId="Referiresubtil">
    <w:name w:val="Subtle Reference"/>
    <w:basedOn w:val="Fontdeparagrafimplicit"/>
    <w:uiPriority w:val="31"/>
    <w:semiHidden/>
    <w:unhideWhenUsed/>
    <w:qFormat/>
    <w:rPr>
      <w:caps/>
      <w:smallCaps w:val="0"/>
      <w:color w:val="5F5F5F" w:themeColor="text2" w:themeTint="BF"/>
    </w:rPr>
  </w:style>
  <w:style w:type="character" w:styleId="Titlulcrii">
    <w:name w:val="Book Title"/>
    <w:basedOn w:val="Fontdeparagrafimplicit"/>
    <w:uiPriority w:val="33"/>
    <w:semiHidden/>
    <w:unhideWhenUsed/>
    <w:qFormat/>
    <w:rPr>
      <w:b w:val="0"/>
      <w:bCs/>
      <w:i/>
      <w:iCs/>
      <w:color w:val="3E3E3E" w:themeColor="text2" w:themeTint="E6"/>
      <w:spacing w:val="0"/>
    </w:rPr>
  </w:style>
  <w:style w:type="paragraph" w:styleId="Titlu">
    <w:name w:val="Title"/>
    <w:basedOn w:val="Normal"/>
    <w:next w:val="Subtitlu"/>
    <w:link w:val="TitluCaracte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uCaracter">
    <w:name w:val="Titlu Caracter"/>
    <w:basedOn w:val="Fontdeparagrafimplicit"/>
    <w:link w:val="Titlu"/>
    <w:uiPriority w:val="1"/>
    <w:rPr>
      <w:rFonts w:asciiTheme="majorHAnsi" w:eastAsiaTheme="majorEastAsia" w:hAnsiTheme="majorHAnsi" w:cstheme="majorBidi"/>
      <w:b/>
      <w:caps/>
      <w:color w:val="2A2A2A" w:themeColor="text2"/>
      <w:kern w:val="28"/>
      <w:sz w:val="100"/>
      <w:szCs w:val="56"/>
    </w:rPr>
  </w:style>
  <w:style w:type="paragraph" w:styleId="Subtitlu">
    <w:name w:val="Subtitle"/>
    <w:basedOn w:val="Normal"/>
    <w:next w:val="Autor"/>
    <w:link w:val="SubtitluCaracte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uCaracter">
    <w:name w:val="Subtitlu Caracter"/>
    <w:basedOn w:val="Fontdeparagrafimplicit"/>
    <w:link w:val="Subtitlu"/>
    <w:uiPriority w:val="2"/>
    <w:rPr>
      <w:rFonts w:asciiTheme="majorHAnsi" w:eastAsiaTheme="minorEastAsia" w:hAnsiTheme="majorHAnsi"/>
      <w:b/>
      <w:color w:val="F75952" w:themeColor="accent1"/>
      <w:sz w:val="50"/>
      <w:szCs w:val="22"/>
    </w:rPr>
  </w:style>
  <w:style w:type="paragraph" w:styleId="Cuprins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Cuprins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el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pPr>
      <w:spacing w:after="0"/>
    </w:pPr>
    <w:rPr>
      <w:b/>
      <w:color w:val="2A2A2A" w:themeColor="text2"/>
      <w:sz w:val="30"/>
    </w:rPr>
  </w:style>
  <w:style w:type="paragraph" w:styleId="Antet">
    <w:name w:val="header"/>
    <w:basedOn w:val="Normal"/>
    <w:link w:val="AntetCaracter"/>
    <w:uiPriority w:val="99"/>
    <w:unhideWhenUsed/>
    <w:qFormat/>
    <w:pPr>
      <w:spacing w:after="0" w:line="240" w:lineRule="auto"/>
    </w:pPr>
  </w:style>
  <w:style w:type="character" w:customStyle="1" w:styleId="AntetCaracter">
    <w:name w:val="Antet Caracter"/>
    <w:basedOn w:val="Fontdeparagrafimplicit"/>
    <w:link w:val="Antet"/>
    <w:uiPriority w:val="99"/>
  </w:style>
  <w:style w:type="paragraph" w:styleId="Listnumerotat">
    <w:name w:val="List Number"/>
    <w:basedOn w:val="Normal"/>
    <w:uiPriority w:val="13"/>
    <w:qFormat/>
    <w:pPr>
      <w:numPr>
        <w:numId w:val="16"/>
      </w:numPr>
    </w:pPr>
    <w:rPr>
      <w:i/>
    </w:rPr>
  </w:style>
  <w:style w:type="character" w:styleId="Hyperlink">
    <w:name w:val="Hyperlink"/>
    <w:basedOn w:val="Fontdeparagrafimplicit"/>
    <w:uiPriority w:val="99"/>
    <w:unhideWhenUsed/>
    <w:rsid w:val="004435FF"/>
    <w:rPr>
      <w:color w:val="B67AC3" w:themeColor="hyperlink"/>
      <w:u w:val="single"/>
    </w:rPr>
  </w:style>
  <w:style w:type="character" w:styleId="MeniuneNerezolvat">
    <w:name w:val="Unresolved Mention"/>
    <w:basedOn w:val="Fontdeparagrafimplicit"/>
    <w:uiPriority w:val="99"/>
    <w:semiHidden/>
    <w:unhideWhenUsed/>
    <w:rsid w:val="00443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prohorenco.blogspot.com/2017/05/tehnici-de-programare-desparte-si.html?m=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reeaza.com/referate/informatica/Metoda-de-programare-DIVIDE-ET449.php"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critub.com/stiinta/informatica/METODA-DIVIDE-ET-IMPERA25186243.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7bB7A3480C-6126-9B43-AAE0-7679F5B2AB1F%7dtf163921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E8090716EB448AD951FC9AA002767"/>
        <w:category>
          <w:name w:val="General"/>
          <w:gallery w:val="placeholder"/>
        </w:category>
        <w:types>
          <w:type w:val="bbPlcHdr"/>
        </w:types>
        <w:behaviors>
          <w:behavior w:val="content"/>
        </w:behaviors>
        <w:guid w:val="{F9F80E1A-B1BF-F54E-B55A-38ECCB3CE62A}"/>
      </w:docPartPr>
      <w:docPartBody>
        <w:p w:rsidR="001E5179" w:rsidRDefault="00C2622E">
          <w:pPr>
            <w:pStyle w:val="9B7E8090716EB448AD951FC9AA002767"/>
          </w:pPr>
          <w:r>
            <w:rPr>
              <w:lang w:val="ro-RO" w:bidi="ro-R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ACF3C52" w:usb2="00000016" w:usb3="00000000" w:csb0="0004001F" w:csb1="00000000"/>
  </w:font>
  <w:font w:name="Segoe U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cumarcatori"/>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79"/>
    <w:rsid w:val="001E5179"/>
    <w:rsid w:val="00C2622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o-MD"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96DA00E33CB67243A00FDC94DBE56A87">
    <w:name w:val="96DA00E33CB67243A00FDC94DBE56A87"/>
  </w:style>
  <w:style w:type="paragraph" w:customStyle="1" w:styleId="1B229E26F1674B46AB5800048169FECF">
    <w:name w:val="1B229E26F1674B46AB5800048169FECF"/>
  </w:style>
  <w:style w:type="paragraph" w:customStyle="1" w:styleId="9B7E8090716EB448AD951FC9AA002767">
    <w:name w:val="9B7E8090716EB448AD951FC9AA002767"/>
  </w:style>
  <w:style w:type="character" w:styleId="Accentuat">
    <w:name w:val="Emphasis"/>
    <w:basedOn w:val="Fontdeparagrafimplicit"/>
    <w:uiPriority w:val="10"/>
    <w:qFormat/>
    <w:rsid w:val="001E5179"/>
    <w:rPr>
      <w:b w:val="0"/>
      <w:i w:val="0"/>
      <w:iCs/>
      <w:color w:val="4472C4" w:themeColor="accent1"/>
    </w:rPr>
  </w:style>
  <w:style w:type="paragraph" w:customStyle="1" w:styleId="4C648413194A8644A1F5C64E76707C25">
    <w:name w:val="4C648413194A8644A1F5C64E76707C25"/>
  </w:style>
  <w:style w:type="paragraph" w:customStyle="1" w:styleId="CF2D77A2E3B64242A91CD78860A32B47">
    <w:name w:val="CF2D77A2E3B64242A91CD78860A32B47"/>
  </w:style>
  <w:style w:type="paragraph" w:customStyle="1" w:styleId="D54D5C26EA6EC94CB9F9F078F0FF4952">
    <w:name w:val="D54D5C26EA6EC94CB9F9F078F0FF4952"/>
  </w:style>
  <w:style w:type="paragraph" w:customStyle="1" w:styleId="C0C76BE109027B42A198C04EAE8CC610">
    <w:name w:val="C0C76BE109027B42A198C04EAE8CC610"/>
  </w:style>
  <w:style w:type="paragraph" w:customStyle="1" w:styleId="EA70AD0CFCE3E9438151250C68914DFB">
    <w:name w:val="EA70AD0CFCE3E9438151250C68914DFB"/>
  </w:style>
  <w:style w:type="paragraph" w:customStyle="1" w:styleId="8767CAF55764BC4EA379CDF23BF27A8D">
    <w:name w:val="8767CAF55764BC4EA379CDF23BF27A8D"/>
  </w:style>
  <w:style w:type="paragraph" w:customStyle="1" w:styleId="22E4D819ECEDC84999848A8E62872BCB">
    <w:name w:val="22E4D819ECEDC84999848A8E62872BCB"/>
  </w:style>
  <w:style w:type="paragraph" w:customStyle="1" w:styleId="3BCB0450243C58439C06DC53308EAD6F">
    <w:name w:val="3BCB0450243C58439C06DC53308EAD6F"/>
  </w:style>
  <w:style w:type="paragraph" w:styleId="Listcumarcatori">
    <w:name w:val="List Bullet"/>
    <w:basedOn w:val="Normal"/>
    <w:uiPriority w:val="12"/>
    <w:qFormat/>
    <w:rsid w:val="001E5179"/>
    <w:pPr>
      <w:numPr>
        <w:numId w:val="1"/>
      </w:numPr>
      <w:spacing w:after="160" w:line="312" w:lineRule="auto"/>
    </w:pPr>
    <w:rPr>
      <w:rFonts w:eastAsiaTheme="minorHAnsi"/>
      <w:i/>
      <w:color w:val="657C9C" w:themeColor="text2" w:themeTint="BF"/>
      <w:sz w:val="24"/>
      <w:szCs w:val="20"/>
      <w:lang w:val="en-GB" w:eastAsia="ja-JP"/>
    </w:rPr>
  </w:style>
  <w:style w:type="paragraph" w:customStyle="1" w:styleId="C2A841BAE2DB2047991D6D0D25B00CAF">
    <w:name w:val="C2A841BAE2DB2047991D6D0D25B00CAF"/>
  </w:style>
  <w:style w:type="paragraph" w:customStyle="1" w:styleId="AA0939C029AFA544BFF71D935166B1B5">
    <w:name w:val="AA0939C029AFA544BFF71D935166B1B5"/>
  </w:style>
  <w:style w:type="paragraph" w:customStyle="1" w:styleId="8B9E0EED698F5A418CAB6E502EBCD691">
    <w:name w:val="8B9E0EED698F5A418CAB6E502EBCD691"/>
  </w:style>
  <w:style w:type="paragraph" w:customStyle="1" w:styleId="A2C2C17F410C554DAC0FEA543CCA255E">
    <w:name w:val="A2C2C17F410C554DAC0FEA543CCA255E"/>
  </w:style>
  <w:style w:type="paragraph" w:customStyle="1" w:styleId="33A99F3F8925CE4AB2FB46E745216105">
    <w:name w:val="33A99F3F8925CE4AB2FB46E745216105"/>
  </w:style>
  <w:style w:type="paragraph" w:customStyle="1" w:styleId="B4FA3A29AE007F4EA45DAE39619F59EB">
    <w:name w:val="B4FA3A29AE007F4EA45DAE39619F59EB"/>
  </w:style>
  <w:style w:type="paragraph" w:customStyle="1" w:styleId="7F9769455830774A9098465BA844733C">
    <w:name w:val="7F9769455830774A9098465BA844733C"/>
  </w:style>
  <w:style w:type="paragraph" w:customStyle="1" w:styleId="4335F3A9AF8B6141B4397182B78E6FCB">
    <w:name w:val="4335F3A9AF8B6141B4397182B78E6FCB"/>
  </w:style>
  <w:style w:type="paragraph" w:customStyle="1" w:styleId="4000CFE7A044ED4BA1C315DBC7260E7F">
    <w:name w:val="4000CFE7A044ED4BA1C315DBC7260E7F"/>
  </w:style>
  <w:style w:type="paragraph" w:customStyle="1" w:styleId="095A3741FD06D649A282CB84793BE44D">
    <w:name w:val="095A3741FD06D649A282CB84793BE44D"/>
    <w:rsid w:val="001E5179"/>
  </w:style>
  <w:style w:type="paragraph" w:customStyle="1" w:styleId="F5EAB1D74BCD144B8104204FCAD31E8C">
    <w:name w:val="F5EAB1D74BCD144B8104204FCAD31E8C"/>
    <w:rsid w:val="001E5179"/>
  </w:style>
  <w:style w:type="paragraph" w:customStyle="1" w:styleId="E0EF39A74F082F48BD6EF1DDFB34A0E9">
    <w:name w:val="E0EF39A74F082F48BD6EF1DDFB34A0E9"/>
    <w:rsid w:val="001E5179"/>
  </w:style>
  <w:style w:type="paragraph" w:customStyle="1" w:styleId="68A7311EDF87EB4D812D3371B14ECF45">
    <w:name w:val="68A7311EDF87EB4D812D3371B14ECF45"/>
    <w:rsid w:val="001E5179"/>
  </w:style>
  <w:style w:type="paragraph" w:customStyle="1" w:styleId="8D7E7FD1B6B08E4CA2525A58FAE8605F">
    <w:name w:val="8D7E7FD1B6B08E4CA2525A58FAE8605F"/>
    <w:rsid w:val="001E5179"/>
  </w:style>
  <w:style w:type="paragraph" w:customStyle="1" w:styleId="B00BB4AF5F383C4D83464CD781DF0946">
    <w:name w:val="B00BB4AF5F383C4D83464CD781DF0946"/>
    <w:rsid w:val="001E5179"/>
  </w:style>
  <w:style w:type="paragraph" w:customStyle="1" w:styleId="400868DC095F0847A059C34351D70ED2">
    <w:name w:val="400868DC095F0847A059C34351D70ED2"/>
    <w:rsid w:val="001E5179"/>
  </w:style>
  <w:style w:type="paragraph" w:customStyle="1" w:styleId="33EE6113CB1B4B4B8CE6042AF0CE6060">
    <w:name w:val="33EE6113CB1B4B4B8CE6042AF0CE6060"/>
    <w:rsid w:val="001E5179"/>
  </w:style>
  <w:style w:type="paragraph" w:customStyle="1" w:styleId="7EC9086233E8194397D97FB7C36EEF7E">
    <w:name w:val="7EC9086233E8194397D97FB7C36EEF7E"/>
    <w:rsid w:val="001E5179"/>
  </w:style>
  <w:style w:type="paragraph" w:customStyle="1" w:styleId="8BE3C14C43D7634D94FA3DBDE9D7AD82">
    <w:name w:val="8BE3C14C43D7634D94FA3DBDE9D7AD82"/>
    <w:rsid w:val="001E5179"/>
  </w:style>
  <w:style w:type="paragraph" w:customStyle="1" w:styleId="6ED212DB75A82947AC680609D2E1BA43">
    <w:name w:val="6ED212DB75A82947AC680609D2E1BA43"/>
    <w:rsid w:val="001E5179"/>
  </w:style>
  <w:style w:type="paragraph" w:customStyle="1" w:styleId="3E6F8E7CD6A5864DBA519B98F0C70DF6">
    <w:name w:val="3E6F8E7CD6A5864DBA519B98F0C70DF6"/>
    <w:rsid w:val="001E5179"/>
  </w:style>
  <w:style w:type="paragraph" w:customStyle="1" w:styleId="F389F2A81BA8944E8952FE2747A08B37">
    <w:name w:val="F389F2A81BA8944E8952FE2747A08B37"/>
    <w:rsid w:val="001E5179"/>
  </w:style>
  <w:style w:type="paragraph" w:customStyle="1" w:styleId="1661B7D8E2EA3341A750F37BE87B75E0">
    <w:name w:val="1661B7D8E2EA3341A750F37BE87B75E0"/>
    <w:rsid w:val="001E5179"/>
  </w:style>
  <w:style w:type="paragraph" w:customStyle="1" w:styleId="1F6B812FDF4B364585C133B9966E9BD1">
    <w:name w:val="1F6B812FDF4B364585C133B9966E9BD1"/>
    <w:rsid w:val="001E5179"/>
  </w:style>
  <w:style w:type="paragraph" w:customStyle="1" w:styleId="9A2F8BFB966EA94098A838F706A4F9BB">
    <w:name w:val="9A2F8BFB966EA94098A838F706A4F9BB"/>
    <w:rsid w:val="001E5179"/>
  </w:style>
  <w:style w:type="paragraph" w:customStyle="1" w:styleId="F7BD0E1EEEB9544C9057E328B5D855E3">
    <w:name w:val="F7BD0E1EEEB9544C9057E328B5D855E3"/>
    <w:rsid w:val="001E5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0/xmlns/"/>
    <ds:schemaRef ds:uri="http://www.w3.org/2001/XMLSchema"/>
    <ds:schemaRef ds:uri="498267d4-2a5a-4c72-99d3-cf7236a95ce8"/>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 ds:uri="http://www.w3.org/2000/xmln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www.w3.org/2000/xmlns/"/>
    <ds:schemaRef ds:uri="498267d4-2a5a-4c72-99d3-cf7236a95ce8"/>
    <ds:schemaRef ds:uri="http://www.w3.org/2001/XMLSchema-instance"/>
  </ds:schemaRefs>
</ds:datastoreItem>
</file>

<file path=customXml/itemProps5.xml><?xml version="1.0" encoding="utf-8"?>
<ds:datastoreItem xmlns:ds="http://schemas.openxmlformats.org/officeDocument/2006/customXml" ds:itemID="{5E6CC84D-3493-9843-A882-1108A89F4E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%7bB7A3480C-6126-9B43-AAE0-7679F5B2AB1F%7dtf16392104.dotx</Template>
  <TotalTime>3</TotalTime>
  <Pages>23</Pages>
  <Words>892</Words>
  <Characters>5177</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Cazacu</dc:creator>
  <cp:keywords/>
  <dc:description/>
  <cp:lastModifiedBy>Felicia Cazacu</cp:lastModifiedBy>
  <cp:revision>2</cp:revision>
  <dcterms:created xsi:type="dcterms:W3CDTF">2019-05-20T19:21:00Z</dcterms:created>
  <dcterms:modified xsi:type="dcterms:W3CDTF">2019-05-20T19:21:00Z</dcterms:modified>
</cp:coreProperties>
</file>